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33550" w14:textId="35B2239F" w:rsidR="00CF5BBB" w:rsidRPr="007F7A4E" w:rsidRDefault="00DE7A3B" w:rsidP="00DE7A3B">
      <w:pPr>
        <w:jc w:val="center"/>
        <w:rPr>
          <w:rFonts w:cs="Arial"/>
        </w:rPr>
      </w:pPr>
      <w:r w:rsidRPr="007F7A4E">
        <w:rPr>
          <w:rFonts w:cs="Arial"/>
          <w:noProof/>
        </w:rPr>
        <w:drawing>
          <wp:inline distT="0" distB="0" distL="0" distR="0" wp14:anchorId="0E0D6581" wp14:editId="116AEAE5">
            <wp:extent cx="1954318" cy="1289628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0" t="24929" r="11257" b="24271"/>
                    <a:stretch/>
                  </pic:blipFill>
                  <pic:spPr bwMode="auto">
                    <a:xfrm>
                      <a:off x="0" y="0"/>
                      <a:ext cx="1974749" cy="13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0D1C" w14:textId="77777777" w:rsidR="00676F96" w:rsidRPr="007F7A4E" w:rsidRDefault="00676F96" w:rsidP="00CF5BBB">
      <w:pPr>
        <w:rPr>
          <w:rFonts w:cs="Arial"/>
        </w:rPr>
      </w:pPr>
    </w:p>
    <w:p w14:paraId="3ED0DD37" w14:textId="77777777" w:rsidR="00676F96" w:rsidRPr="007F7A4E" w:rsidRDefault="00676F96" w:rsidP="00CF5BBB">
      <w:pPr>
        <w:rPr>
          <w:rFonts w:cs="Arial"/>
        </w:rPr>
      </w:pPr>
    </w:p>
    <w:p w14:paraId="6DC34BFD" w14:textId="77777777" w:rsidR="00676F96" w:rsidRPr="007F7A4E" w:rsidRDefault="00676F96" w:rsidP="00CF5BBB">
      <w:pPr>
        <w:rPr>
          <w:rFonts w:cs="Arial"/>
        </w:rPr>
      </w:pPr>
    </w:p>
    <w:p w14:paraId="78470DE9" w14:textId="77777777" w:rsidR="00676F96" w:rsidRPr="007F7A4E" w:rsidRDefault="00676F96" w:rsidP="00CF5BBB">
      <w:pPr>
        <w:rPr>
          <w:rFonts w:cs="Arial"/>
        </w:rPr>
      </w:pPr>
    </w:p>
    <w:p w14:paraId="58ED9E27" w14:textId="4DC210EF" w:rsidR="00CF5BBB" w:rsidRPr="007F7A4E" w:rsidRDefault="00CF5BBB" w:rsidP="00CF5BBB">
      <w:pPr>
        <w:rPr>
          <w:rFonts w:cs="Arial"/>
        </w:rPr>
      </w:pPr>
    </w:p>
    <w:p w14:paraId="29106E14" w14:textId="765BB327" w:rsidR="00DE7A3B" w:rsidRPr="007F7A4E" w:rsidRDefault="00DE7A3B" w:rsidP="00CF5BBB">
      <w:pPr>
        <w:rPr>
          <w:rFonts w:cs="Arial"/>
        </w:rPr>
      </w:pPr>
    </w:p>
    <w:p w14:paraId="36F4E0B8" w14:textId="7068DDFE" w:rsidR="00DE7A3B" w:rsidRPr="007F7A4E" w:rsidRDefault="00DE7A3B" w:rsidP="00CF5BBB">
      <w:pPr>
        <w:rPr>
          <w:rFonts w:cs="Arial"/>
        </w:rPr>
      </w:pPr>
    </w:p>
    <w:p w14:paraId="0219591B" w14:textId="7230A4C0" w:rsidR="00DE7A3B" w:rsidRPr="007F7A4E" w:rsidRDefault="00DE7A3B" w:rsidP="00CF5BBB">
      <w:pPr>
        <w:rPr>
          <w:rFonts w:cs="Arial"/>
        </w:rPr>
      </w:pPr>
    </w:p>
    <w:p w14:paraId="4F2D5528" w14:textId="7FA4FA47" w:rsidR="00DE7A3B" w:rsidRPr="007F7A4E" w:rsidRDefault="00DE7A3B" w:rsidP="00CF5BBB">
      <w:pPr>
        <w:rPr>
          <w:rFonts w:cs="Arial"/>
        </w:rPr>
      </w:pPr>
    </w:p>
    <w:p w14:paraId="7722637C" w14:textId="1C973F72" w:rsidR="00DE7A3B" w:rsidRPr="007F7A4E" w:rsidRDefault="00DE7A3B" w:rsidP="00CF5BBB">
      <w:pPr>
        <w:rPr>
          <w:rFonts w:cs="Arial"/>
        </w:rPr>
      </w:pPr>
    </w:p>
    <w:p w14:paraId="7169BA93" w14:textId="77777777" w:rsidR="00DE7A3B" w:rsidRPr="007F7A4E" w:rsidRDefault="00DE7A3B" w:rsidP="00CF5BBB">
      <w:pPr>
        <w:rPr>
          <w:rFonts w:cs="Arial"/>
        </w:rPr>
      </w:pPr>
    </w:p>
    <w:p w14:paraId="2ED91769" w14:textId="45FB2B52" w:rsidR="00676F96" w:rsidRPr="007F7A4E" w:rsidRDefault="00CE5BBB" w:rsidP="00676F96">
      <w:pPr>
        <w:jc w:val="right"/>
        <w:rPr>
          <w:rStyle w:val="Strong"/>
          <w:rFonts w:cs="Arial"/>
          <w:sz w:val="28"/>
          <w:szCs w:val="28"/>
        </w:rPr>
      </w:pPr>
      <w:r w:rsidRPr="007F7A4E">
        <w:rPr>
          <w:rStyle w:val="Strong"/>
          <w:rFonts w:cs="Arial"/>
          <w:sz w:val="28"/>
          <w:szCs w:val="28"/>
        </w:rPr>
        <w:t>Software de gestão da empresa &lt;&lt;Empresa&gt;&gt;</w:t>
      </w:r>
    </w:p>
    <w:p w14:paraId="5963D76F" w14:textId="77777777" w:rsidR="00676F96" w:rsidRPr="007F7A4E" w:rsidRDefault="00DD7472" w:rsidP="00676F96">
      <w:pPr>
        <w:jc w:val="right"/>
        <w:rPr>
          <w:rStyle w:val="Strong"/>
          <w:rFonts w:cs="Arial"/>
          <w:sz w:val="28"/>
          <w:szCs w:val="28"/>
        </w:rPr>
      </w:pPr>
      <w:r w:rsidRPr="007F7A4E">
        <w:rPr>
          <w:rStyle w:val="Strong"/>
          <w:rFonts w:cs="Arial"/>
          <w:sz w:val="28"/>
          <w:szCs w:val="28"/>
        </w:rPr>
        <w:t>Lista de Regras de Negócio</w:t>
      </w:r>
    </w:p>
    <w:p w14:paraId="664C9151" w14:textId="77777777" w:rsidR="00CF5BBB" w:rsidRPr="007F7A4E" w:rsidRDefault="00CF5BBB">
      <w:pPr>
        <w:rPr>
          <w:rStyle w:val="Strong"/>
          <w:rFonts w:cs="Arial"/>
        </w:rPr>
      </w:pPr>
      <w:r w:rsidRPr="007F7A4E">
        <w:rPr>
          <w:rStyle w:val="Strong"/>
          <w:rFonts w:cs="Arial"/>
        </w:rPr>
        <w:br w:type="page"/>
      </w:r>
    </w:p>
    <w:p w14:paraId="226FC205" w14:textId="77777777" w:rsidR="00CF5BBB" w:rsidRPr="007F7A4E" w:rsidRDefault="00CF5BBB" w:rsidP="00CF5BBB">
      <w:pPr>
        <w:rPr>
          <w:rFonts w:cs="Arial"/>
          <w:b/>
          <w:sz w:val="28"/>
          <w:szCs w:val="28"/>
        </w:rPr>
      </w:pPr>
      <w:r w:rsidRPr="007F7A4E">
        <w:rPr>
          <w:rFonts w:cs="Arial"/>
          <w:b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017"/>
        <w:gridCol w:w="3247"/>
        <w:gridCol w:w="2423"/>
      </w:tblGrid>
      <w:tr w:rsidR="00CB2D0C" w:rsidRPr="007F7A4E" w14:paraId="649F5F4C" w14:textId="77777777" w:rsidTr="00CB2D0C">
        <w:tc>
          <w:tcPr>
            <w:tcW w:w="1831" w:type="dxa"/>
            <w:shd w:val="clear" w:color="auto" w:fill="auto"/>
          </w:tcPr>
          <w:p w14:paraId="3472FB61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Data</w:t>
            </w:r>
          </w:p>
        </w:tc>
        <w:tc>
          <w:tcPr>
            <w:tcW w:w="1017" w:type="dxa"/>
            <w:shd w:val="clear" w:color="auto" w:fill="auto"/>
          </w:tcPr>
          <w:p w14:paraId="3A228F9B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Versão</w:t>
            </w:r>
          </w:p>
        </w:tc>
        <w:tc>
          <w:tcPr>
            <w:tcW w:w="3359" w:type="dxa"/>
            <w:shd w:val="clear" w:color="auto" w:fill="auto"/>
          </w:tcPr>
          <w:p w14:paraId="5AEBFF34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Descrição</w:t>
            </w:r>
          </w:p>
        </w:tc>
        <w:tc>
          <w:tcPr>
            <w:tcW w:w="2513" w:type="dxa"/>
            <w:shd w:val="clear" w:color="auto" w:fill="auto"/>
          </w:tcPr>
          <w:p w14:paraId="2AAA5C30" w14:textId="77777777" w:rsidR="00081BAF" w:rsidRPr="007F7A4E" w:rsidRDefault="00081BAF" w:rsidP="00CB2D0C">
            <w:pPr>
              <w:spacing w:before="80" w:after="80"/>
              <w:rPr>
                <w:rFonts w:cs="Arial"/>
                <w:b/>
                <w:color w:val="000000"/>
              </w:rPr>
            </w:pPr>
            <w:r w:rsidRPr="007F7A4E">
              <w:rPr>
                <w:rFonts w:cs="Arial"/>
                <w:b/>
                <w:color w:val="000000"/>
              </w:rPr>
              <w:t>Autor</w:t>
            </w:r>
          </w:p>
        </w:tc>
      </w:tr>
      <w:tr w:rsidR="00CB2D0C" w:rsidRPr="007F7A4E" w14:paraId="3A03E3AD" w14:textId="77777777" w:rsidTr="00CB2D0C">
        <w:tc>
          <w:tcPr>
            <w:tcW w:w="1831" w:type="dxa"/>
            <w:shd w:val="clear" w:color="auto" w:fill="auto"/>
          </w:tcPr>
          <w:p w14:paraId="5117D9D9" w14:textId="1F8B1A6A" w:rsidR="00ED1C55" w:rsidRPr="007F7A4E" w:rsidRDefault="007F7A4E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25</w:t>
            </w:r>
            <w:r w:rsidR="00DE7A3B" w:rsidRPr="007F7A4E">
              <w:rPr>
                <w:rFonts w:cs="Arial"/>
                <w:color w:val="000000"/>
              </w:rPr>
              <w:t>/03/2021</w:t>
            </w:r>
          </w:p>
        </w:tc>
        <w:tc>
          <w:tcPr>
            <w:tcW w:w="1017" w:type="dxa"/>
            <w:shd w:val="clear" w:color="auto" w:fill="auto"/>
          </w:tcPr>
          <w:p w14:paraId="1B0D419C" w14:textId="60CAFADC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0.1</w:t>
            </w:r>
          </w:p>
        </w:tc>
        <w:tc>
          <w:tcPr>
            <w:tcW w:w="3359" w:type="dxa"/>
            <w:shd w:val="clear" w:color="auto" w:fill="auto"/>
          </w:tcPr>
          <w:p w14:paraId="669AC719" w14:textId="79327E57" w:rsidR="00ED1C55" w:rsidRPr="007F7A4E" w:rsidRDefault="000A5EB2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Elaboração</w:t>
            </w:r>
            <w:r w:rsidR="00DE7A3B" w:rsidRPr="007F7A4E">
              <w:rPr>
                <w:rFonts w:cs="Arial"/>
                <w:color w:val="000000"/>
              </w:rPr>
              <w:t xml:space="preserve"> do Documento</w:t>
            </w:r>
          </w:p>
        </w:tc>
        <w:tc>
          <w:tcPr>
            <w:tcW w:w="2513" w:type="dxa"/>
            <w:shd w:val="clear" w:color="auto" w:fill="auto"/>
          </w:tcPr>
          <w:p w14:paraId="5AD50A95" w14:textId="4EBC5ACB" w:rsidR="00ED1C55" w:rsidRPr="007F7A4E" w:rsidRDefault="00DE7A3B" w:rsidP="00DE7A3B">
            <w:pPr>
              <w:spacing w:before="80" w:after="80"/>
              <w:jc w:val="center"/>
              <w:rPr>
                <w:rFonts w:cs="Arial"/>
                <w:color w:val="000000"/>
              </w:rPr>
            </w:pPr>
            <w:r w:rsidRPr="007F7A4E">
              <w:rPr>
                <w:rFonts w:cs="Arial"/>
                <w:color w:val="000000"/>
              </w:rPr>
              <w:t>Victor Santos</w:t>
            </w:r>
          </w:p>
        </w:tc>
      </w:tr>
      <w:tr w:rsidR="00CB2D0C" w:rsidRPr="007F7A4E" w14:paraId="133F39DE" w14:textId="77777777" w:rsidTr="00CB2D0C">
        <w:tc>
          <w:tcPr>
            <w:tcW w:w="1831" w:type="dxa"/>
            <w:shd w:val="clear" w:color="auto" w:fill="auto"/>
          </w:tcPr>
          <w:p w14:paraId="42422CC1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7FBBB7D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5F8870C5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105B224A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  <w:tr w:rsidR="00CB2D0C" w:rsidRPr="007F7A4E" w14:paraId="4AB13053" w14:textId="77777777" w:rsidTr="00CB2D0C">
        <w:tc>
          <w:tcPr>
            <w:tcW w:w="1831" w:type="dxa"/>
            <w:shd w:val="clear" w:color="auto" w:fill="auto"/>
          </w:tcPr>
          <w:p w14:paraId="7B9BA9F9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1017" w:type="dxa"/>
            <w:shd w:val="clear" w:color="auto" w:fill="auto"/>
          </w:tcPr>
          <w:p w14:paraId="1DD4BBBB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3359" w:type="dxa"/>
            <w:shd w:val="clear" w:color="auto" w:fill="auto"/>
          </w:tcPr>
          <w:p w14:paraId="0532BB98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  <w:tc>
          <w:tcPr>
            <w:tcW w:w="2513" w:type="dxa"/>
            <w:shd w:val="clear" w:color="auto" w:fill="auto"/>
          </w:tcPr>
          <w:p w14:paraId="065374B6" w14:textId="77777777" w:rsidR="00ED1C55" w:rsidRPr="007F7A4E" w:rsidRDefault="00ED1C55" w:rsidP="00CB2D0C">
            <w:pPr>
              <w:spacing w:before="80" w:after="80"/>
              <w:rPr>
                <w:rFonts w:cs="Arial"/>
                <w:color w:val="000000"/>
              </w:rPr>
            </w:pPr>
          </w:p>
        </w:tc>
      </w:tr>
    </w:tbl>
    <w:p w14:paraId="0A97C190" w14:textId="137E6FF8" w:rsidR="00081BAF" w:rsidRPr="007F7A4E" w:rsidRDefault="00081BAF">
      <w:pPr>
        <w:spacing w:line="276" w:lineRule="auto"/>
        <w:rPr>
          <w:rFonts w:cs="Arial"/>
        </w:rPr>
      </w:pPr>
    </w:p>
    <w:sdt>
      <w:sdtPr>
        <w:rPr>
          <w:rFonts w:cs="Arial"/>
          <w:sz w:val="28"/>
          <w:szCs w:val="28"/>
        </w:rPr>
        <w:id w:val="125647842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69F428C" w14:textId="21DF6003" w:rsidR="007F7A4E" w:rsidRPr="007F7A4E" w:rsidRDefault="007F7A4E" w:rsidP="007F7A4E">
          <w:pPr>
            <w:rPr>
              <w:rFonts w:cs="Arial"/>
              <w:sz w:val="28"/>
              <w:szCs w:val="28"/>
            </w:rPr>
          </w:pPr>
          <w:r w:rsidRPr="007F7A4E">
            <w:rPr>
              <w:rFonts w:cs="Arial"/>
              <w:b/>
              <w:sz w:val="28"/>
              <w:szCs w:val="28"/>
            </w:rPr>
            <w:t>Sumário</w:t>
          </w:r>
        </w:p>
        <w:p w14:paraId="37226E47" w14:textId="504F0FD7" w:rsidR="007F7A4E" w:rsidRPr="007F7A4E" w:rsidRDefault="007F7A4E">
          <w:pPr>
            <w:pStyle w:val="TOC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lang w:val="en-BR"/>
            </w:rPr>
          </w:pPr>
          <w:r w:rsidRPr="007F7A4E">
            <w:rPr>
              <w:rFonts w:ascii="Arial" w:hAnsi="Arial" w:cs="Arial"/>
              <w:b w:val="0"/>
              <w:bCs w:val="0"/>
            </w:rPr>
            <w:fldChar w:fldCharType="begin"/>
          </w:r>
          <w:r w:rsidRPr="007F7A4E">
            <w:rPr>
              <w:rFonts w:ascii="Arial" w:hAnsi="Arial" w:cs="Arial"/>
              <w:b w:val="0"/>
              <w:bCs w:val="0"/>
            </w:rPr>
            <w:instrText xml:space="preserve"> TOC \o "1-3" \h \z \u </w:instrText>
          </w:r>
          <w:r w:rsidRPr="007F7A4E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68258041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I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ntrod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u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ç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ã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o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_Toc68258041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ED5D3B" w14:textId="2827FF87" w:rsidR="007F7A4E" w:rsidRPr="007F7A4E" w:rsidRDefault="007F7A4E">
          <w:pPr>
            <w:pStyle w:val="TOC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lang w:val="en-BR"/>
            </w:rPr>
          </w:pPr>
          <w:hyperlink w:anchor="_Toc68258042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R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</w:rPr>
              <w:t>egras de Negócio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instrText xml:space="preserve"> PAGEREF _Toc68258042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1E6631" w14:textId="386E818A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3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RNG1 – Ca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d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astro do Cliente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_Toc68258043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343C3" w14:textId="0D613070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4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RNG2 – Emissão de NF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_Toc68258044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B6124" w14:textId="2209EB4D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5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RNG3 – Desconto em comp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as grandes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_Toc68258045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A58A0" w14:textId="217FA90F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6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RNG4 – Comissão dos Vendedores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_Toc68258046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6D4F5" w14:textId="4B13988E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7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RNG5 – Mão de Obra para Manutenção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_Toc68258047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484E3" w14:textId="3975999D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8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RNG6 – Cadas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t</w:t>
            </w:r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ro de Cliente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_Toc68258048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CAAFAF" w14:textId="1B082256" w:rsidR="007F7A4E" w:rsidRPr="007F7A4E" w:rsidRDefault="007F7A4E">
          <w:pPr>
            <w:pStyle w:val="TOC2"/>
            <w:tabs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/>
              <w:iCs/>
              <w:noProof/>
              <w:sz w:val="24"/>
              <w:szCs w:val="24"/>
              <w:lang w:val="en-BR"/>
            </w:rPr>
          </w:pPr>
          <w:hyperlink w:anchor="_Toc68258049" w:history="1">
            <w:r w:rsidRPr="007F7A4E">
              <w:rPr>
                <w:rStyle w:val="Hyperlink"/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RNG7 – Produtos em estoque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_Toc68258049 \h </w:instrTex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7F7A4E">
              <w:rPr>
                <w:rFonts w:ascii="Arial" w:hAnsi="Arial" w:cs="Arial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8A424" w14:textId="2219EFF9" w:rsidR="007F7A4E" w:rsidRPr="007F7A4E" w:rsidRDefault="007F7A4E">
          <w:pPr>
            <w:rPr>
              <w:rFonts w:cs="Arial"/>
            </w:rPr>
          </w:pPr>
          <w:r w:rsidRPr="007F7A4E">
            <w:rPr>
              <w:rFonts w:cs="Arial"/>
              <w:noProof/>
            </w:rPr>
            <w:fldChar w:fldCharType="end"/>
          </w:r>
        </w:p>
      </w:sdtContent>
    </w:sdt>
    <w:p w14:paraId="749A41BA" w14:textId="66BEDCC1" w:rsidR="007F7A4E" w:rsidRPr="007F7A4E" w:rsidRDefault="007F7A4E">
      <w:pPr>
        <w:spacing w:line="276" w:lineRule="auto"/>
        <w:rPr>
          <w:rFonts w:cs="Arial"/>
        </w:rPr>
      </w:pPr>
    </w:p>
    <w:p w14:paraId="4327C56F" w14:textId="627EA2DF" w:rsidR="007F7A4E" w:rsidRDefault="007F7A4E">
      <w:pPr>
        <w:spacing w:line="276" w:lineRule="auto"/>
        <w:rPr>
          <w:rFonts w:cs="Arial"/>
        </w:rPr>
      </w:pPr>
    </w:p>
    <w:p w14:paraId="2F3B2898" w14:textId="0B91120F" w:rsidR="007F7A4E" w:rsidRDefault="007F7A4E">
      <w:pPr>
        <w:spacing w:line="276" w:lineRule="auto"/>
        <w:rPr>
          <w:rFonts w:cs="Arial"/>
        </w:rPr>
      </w:pPr>
    </w:p>
    <w:p w14:paraId="576E7DD3" w14:textId="17D996AA" w:rsidR="007F7A4E" w:rsidRDefault="007F7A4E">
      <w:pPr>
        <w:spacing w:line="276" w:lineRule="auto"/>
        <w:rPr>
          <w:rFonts w:cs="Arial"/>
        </w:rPr>
      </w:pPr>
    </w:p>
    <w:p w14:paraId="1175BF9E" w14:textId="0EC9AB01" w:rsidR="007F7A4E" w:rsidRDefault="007F7A4E">
      <w:pPr>
        <w:spacing w:line="276" w:lineRule="auto"/>
        <w:rPr>
          <w:rFonts w:cs="Arial"/>
        </w:rPr>
      </w:pPr>
    </w:p>
    <w:p w14:paraId="69B1F2EB" w14:textId="58284C37" w:rsidR="007F7A4E" w:rsidRDefault="007F7A4E">
      <w:pPr>
        <w:spacing w:line="276" w:lineRule="auto"/>
        <w:rPr>
          <w:rFonts w:cs="Arial"/>
        </w:rPr>
      </w:pPr>
    </w:p>
    <w:p w14:paraId="1D00AF54" w14:textId="3BE00289" w:rsidR="007F7A4E" w:rsidRDefault="007F7A4E">
      <w:pPr>
        <w:spacing w:line="276" w:lineRule="auto"/>
        <w:rPr>
          <w:rFonts w:cs="Arial"/>
        </w:rPr>
      </w:pPr>
    </w:p>
    <w:p w14:paraId="1BCE2102" w14:textId="65D0343F" w:rsidR="007F7A4E" w:rsidRDefault="007F7A4E">
      <w:pPr>
        <w:spacing w:line="276" w:lineRule="auto"/>
        <w:rPr>
          <w:rFonts w:cs="Arial"/>
        </w:rPr>
      </w:pPr>
    </w:p>
    <w:p w14:paraId="7F712F9F" w14:textId="22CBF769" w:rsidR="007F7A4E" w:rsidRDefault="007F7A4E">
      <w:pPr>
        <w:spacing w:line="276" w:lineRule="auto"/>
        <w:rPr>
          <w:rFonts w:cs="Arial"/>
        </w:rPr>
      </w:pPr>
    </w:p>
    <w:p w14:paraId="05DF36C3" w14:textId="782D098D" w:rsidR="007F7A4E" w:rsidRDefault="007F7A4E">
      <w:pPr>
        <w:spacing w:line="276" w:lineRule="auto"/>
        <w:rPr>
          <w:rFonts w:cs="Arial"/>
        </w:rPr>
      </w:pPr>
    </w:p>
    <w:p w14:paraId="72D45D48" w14:textId="681A74C0" w:rsidR="007F7A4E" w:rsidRDefault="007F7A4E">
      <w:pPr>
        <w:spacing w:line="276" w:lineRule="auto"/>
        <w:rPr>
          <w:rFonts w:cs="Arial"/>
        </w:rPr>
      </w:pPr>
    </w:p>
    <w:p w14:paraId="59FDDFC3" w14:textId="7A7AD1DC" w:rsidR="007F7A4E" w:rsidRDefault="007F7A4E">
      <w:pPr>
        <w:spacing w:line="276" w:lineRule="auto"/>
        <w:rPr>
          <w:rFonts w:cs="Arial"/>
        </w:rPr>
      </w:pPr>
    </w:p>
    <w:p w14:paraId="54D1F096" w14:textId="77777777" w:rsidR="007F7A4E" w:rsidRPr="007F7A4E" w:rsidRDefault="007F7A4E">
      <w:pPr>
        <w:spacing w:line="276" w:lineRule="auto"/>
        <w:rPr>
          <w:rFonts w:cs="Arial"/>
        </w:rPr>
      </w:pPr>
    </w:p>
    <w:p w14:paraId="2226037C" w14:textId="4B43A43F" w:rsidR="00C62AAD" w:rsidRPr="007F7A4E" w:rsidRDefault="00DD7472" w:rsidP="00C62AAD">
      <w:pPr>
        <w:rPr>
          <w:rFonts w:cs="Arial"/>
          <w:sz w:val="28"/>
          <w:szCs w:val="28"/>
        </w:rPr>
      </w:pPr>
      <w:bookmarkStart w:id="0" w:name="_Toc386620603"/>
      <w:bookmarkStart w:id="1" w:name="_Toc68258041"/>
      <w:r w:rsidRPr="007F7A4E">
        <w:rPr>
          <w:rFonts w:cs="Arial"/>
          <w:b/>
          <w:sz w:val="28"/>
          <w:szCs w:val="28"/>
        </w:rPr>
        <w:lastRenderedPageBreak/>
        <w:t>Introdução</w:t>
      </w:r>
      <w:bookmarkEnd w:id="0"/>
      <w:bookmarkEnd w:id="1"/>
    </w:p>
    <w:p w14:paraId="0DD1BFDC" w14:textId="3134246D" w:rsidR="00DD7472" w:rsidRPr="007F7A4E" w:rsidRDefault="00DD7472" w:rsidP="00CE5BBB">
      <w:pPr>
        <w:ind w:firstLine="360"/>
        <w:rPr>
          <w:rFonts w:cs="Arial"/>
        </w:rPr>
      </w:pPr>
      <w:r w:rsidRPr="007F7A4E">
        <w:rPr>
          <w:rFonts w:cs="Arial"/>
        </w:rPr>
        <w:t xml:space="preserve">Este documento especifica as regras negociais do sistema </w:t>
      </w:r>
      <w:r w:rsidRPr="007F7A4E">
        <w:rPr>
          <w:rFonts w:cs="Arial"/>
          <w:b/>
        </w:rPr>
        <w:t>&lt;&lt;SISTEMA&gt;&gt;</w:t>
      </w:r>
      <w:r w:rsidRPr="007F7A4E">
        <w:rPr>
          <w:rFonts w:cs="Arial"/>
        </w:rPr>
        <w:t xml:space="preserve">, </w:t>
      </w:r>
      <w:r w:rsidR="00DE7A3B" w:rsidRPr="007F7A4E">
        <w:rPr>
          <w:rFonts w:cs="Arial"/>
        </w:rPr>
        <w:t xml:space="preserve">e fornece as informações necessárias para </w:t>
      </w:r>
      <w:r w:rsidRPr="007F7A4E">
        <w:rPr>
          <w:rFonts w:cs="Arial"/>
        </w:rPr>
        <w:t>os desenvolvedores</w:t>
      </w:r>
      <w:r w:rsidR="00DE7A3B" w:rsidRPr="007F7A4E">
        <w:rPr>
          <w:rFonts w:cs="Arial"/>
        </w:rPr>
        <w:t xml:space="preserve">, para a implementação </w:t>
      </w:r>
      <w:r w:rsidR="0098406B" w:rsidRPr="007F7A4E">
        <w:rPr>
          <w:rFonts w:cs="Arial"/>
        </w:rPr>
        <w:t>no projeto</w:t>
      </w:r>
      <w:r w:rsidRPr="007F7A4E">
        <w:rPr>
          <w:rFonts w:cs="Arial"/>
        </w:rPr>
        <w:t>, assim como para a realização dos testes e homologação do sistema, no que tange às regras de negócio.</w:t>
      </w:r>
    </w:p>
    <w:p w14:paraId="385AF2E1" w14:textId="77777777" w:rsidR="00CE5BBB" w:rsidRPr="007F7A4E" w:rsidRDefault="00CE5BBB" w:rsidP="0098406B">
      <w:pPr>
        <w:ind w:firstLine="360"/>
        <w:rPr>
          <w:rFonts w:cs="Arial"/>
        </w:rPr>
      </w:pPr>
    </w:p>
    <w:p w14:paraId="5530B5C1" w14:textId="6E383E5B" w:rsidR="00F85BCD" w:rsidRPr="007F7A4E" w:rsidRDefault="00DD7472" w:rsidP="007F7A4E">
      <w:pPr>
        <w:rPr>
          <w:b/>
          <w:sz w:val="28"/>
          <w:szCs w:val="28"/>
        </w:rPr>
      </w:pPr>
      <w:bookmarkStart w:id="2" w:name="_Toc386620606"/>
      <w:bookmarkStart w:id="3" w:name="_Toc68258042"/>
      <w:r w:rsidRPr="007F7A4E">
        <w:rPr>
          <w:rFonts w:cs="Arial"/>
          <w:b/>
          <w:sz w:val="28"/>
          <w:szCs w:val="28"/>
        </w:rPr>
        <w:t>Regras de Negócio</w:t>
      </w:r>
      <w:bookmarkEnd w:id="2"/>
      <w:bookmarkEnd w:id="3"/>
    </w:p>
    <w:p w14:paraId="48B9A05A" w14:textId="438A289B" w:rsidR="00EA0526" w:rsidRPr="007F7A4E" w:rsidRDefault="00DD7472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4" w:name="_Toc386620607"/>
      <w:bookmarkStart w:id="5" w:name="_Toc68258043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RNG1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4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Cadastro do Cliente</w:t>
      </w:r>
      <w:bookmarkEnd w:id="5"/>
    </w:p>
    <w:p w14:paraId="636BDF63" w14:textId="2F57B5D0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Para ser realizada </w:t>
      </w:r>
      <w:r w:rsidR="00313F34" w:rsidRPr="007F7A4E">
        <w:rPr>
          <w:rFonts w:cs="Arial"/>
        </w:rPr>
        <w:t>uma</w:t>
      </w:r>
      <w:r w:rsidRPr="007F7A4E">
        <w:rPr>
          <w:rFonts w:cs="Arial"/>
        </w:rPr>
        <w:t xml:space="preserve"> venda, o cliente</w:t>
      </w:r>
      <w:r w:rsidR="00313F34" w:rsidRPr="007F7A4E">
        <w:rPr>
          <w:rFonts w:cs="Arial"/>
        </w:rPr>
        <w:t xml:space="preserve"> já</w:t>
      </w:r>
      <w:r w:rsidRPr="007F7A4E">
        <w:rPr>
          <w:rFonts w:cs="Arial"/>
        </w:rPr>
        <w:t xml:space="preserve"> deve </w:t>
      </w:r>
      <w:r w:rsidR="00313F34" w:rsidRPr="007F7A4E">
        <w:rPr>
          <w:rFonts w:cs="Arial"/>
        </w:rPr>
        <w:t>ter um cadastro na loja.</w:t>
      </w:r>
    </w:p>
    <w:p w14:paraId="3C65B31B" w14:textId="3174CBFC" w:rsidR="00DD7472" w:rsidRPr="007F7A4E" w:rsidRDefault="00DD7472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6" w:name="_Toc386620608"/>
      <w:bookmarkStart w:id="7" w:name="_Toc68258044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RNG2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6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Emissão de NF</w:t>
      </w:r>
      <w:bookmarkEnd w:id="7"/>
    </w:p>
    <w:p w14:paraId="7D7BAE2D" w14:textId="79C2E6F1" w:rsidR="00DD7472" w:rsidRPr="007F7A4E" w:rsidRDefault="00C62AAD" w:rsidP="00C62AAD">
      <w:pPr>
        <w:ind w:left="360" w:firstLine="348"/>
        <w:rPr>
          <w:rFonts w:cs="Arial"/>
          <w:i/>
          <w:iCs/>
        </w:rPr>
      </w:pPr>
      <w:r w:rsidRPr="007F7A4E">
        <w:rPr>
          <w:rFonts w:cs="Arial"/>
        </w:rPr>
        <w:t xml:space="preserve">A nota fiscal só será </w:t>
      </w:r>
      <w:r w:rsidR="00313F34" w:rsidRPr="007F7A4E">
        <w:rPr>
          <w:rFonts w:cs="Arial"/>
        </w:rPr>
        <w:t>emitida somente</w:t>
      </w:r>
      <w:r w:rsidRPr="007F7A4E">
        <w:rPr>
          <w:rFonts w:cs="Arial"/>
        </w:rPr>
        <w:t xml:space="preserve"> após a confirmação do pagamento do cliente.</w:t>
      </w:r>
    </w:p>
    <w:p w14:paraId="0CD5EA70" w14:textId="3A9EBB14" w:rsidR="00DD7472" w:rsidRPr="007F7A4E" w:rsidRDefault="00DD7472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8" w:name="_Toc386620609"/>
      <w:bookmarkStart w:id="9" w:name="_Toc68258045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RNG3 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="00CE5BBB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bookmarkEnd w:id="8"/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>Desconto em compras grandes</w:t>
      </w:r>
      <w:bookmarkEnd w:id="9"/>
    </w:p>
    <w:p w14:paraId="6E6ED157" w14:textId="5AFC26FC" w:rsidR="00F85BCD" w:rsidRPr="007F7A4E" w:rsidRDefault="00C62AAD" w:rsidP="00C62AAD">
      <w:pPr>
        <w:ind w:left="360" w:firstLine="348"/>
        <w:rPr>
          <w:rFonts w:cs="Arial"/>
        </w:rPr>
      </w:pPr>
      <w:r w:rsidRPr="007F7A4E">
        <w:rPr>
          <w:rFonts w:cs="Arial"/>
        </w:rPr>
        <w:t>A cada R$4.000</w:t>
      </w:r>
      <w:r w:rsidR="00313F34" w:rsidRPr="007F7A4E">
        <w:rPr>
          <w:rFonts w:cs="Arial"/>
        </w:rPr>
        <w:t>,00</w:t>
      </w:r>
      <w:r w:rsidRPr="007F7A4E">
        <w:rPr>
          <w:rFonts w:cs="Arial"/>
        </w:rPr>
        <w:t xml:space="preserve"> em compras</w:t>
      </w:r>
      <w:r w:rsidR="00313F34" w:rsidRPr="007F7A4E">
        <w:rPr>
          <w:rFonts w:cs="Arial"/>
        </w:rPr>
        <w:t xml:space="preserve"> em uma das lojas</w:t>
      </w:r>
      <w:r w:rsidRPr="007F7A4E">
        <w:rPr>
          <w:rFonts w:cs="Arial"/>
        </w:rPr>
        <w:t xml:space="preserve">, o cliente </w:t>
      </w:r>
      <w:r w:rsidR="00313F34" w:rsidRPr="007F7A4E">
        <w:rPr>
          <w:rFonts w:cs="Arial"/>
        </w:rPr>
        <w:t>terá</w:t>
      </w:r>
      <w:r w:rsidRPr="007F7A4E">
        <w:rPr>
          <w:rFonts w:cs="Arial"/>
        </w:rPr>
        <w:t xml:space="preserve"> 10% </w:t>
      </w:r>
      <w:r w:rsidR="00313F34" w:rsidRPr="007F7A4E">
        <w:rPr>
          <w:rFonts w:cs="Arial"/>
        </w:rPr>
        <w:t>de desconto nas suas 3 próximas compras</w:t>
      </w:r>
      <w:r w:rsidRPr="007F7A4E">
        <w:rPr>
          <w:rFonts w:cs="Arial"/>
        </w:rPr>
        <w:t>.</w:t>
      </w:r>
    </w:p>
    <w:p w14:paraId="5AD4D8F5" w14:textId="153B7BE6" w:rsidR="00C62AAD" w:rsidRPr="007F7A4E" w:rsidRDefault="00C62AAD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0" w:name="_Toc68258046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RNG4</w:t>
      </w:r>
      <w:r w:rsidR="00313F34"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Comissão dos Vendedores</w:t>
      </w:r>
      <w:bookmarkEnd w:id="10"/>
    </w:p>
    <w:p w14:paraId="7C57B03E" w14:textId="22C3BC4C" w:rsidR="00C62AAD" w:rsidRPr="007F7A4E" w:rsidRDefault="00C62AAD" w:rsidP="00C62AAD">
      <w:pPr>
        <w:ind w:left="360" w:firstLine="348"/>
        <w:rPr>
          <w:rFonts w:cs="Arial"/>
        </w:rPr>
      </w:pPr>
      <w:r w:rsidRPr="007F7A4E">
        <w:rPr>
          <w:rFonts w:cs="Arial"/>
        </w:rPr>
        <w:t>O</w:t>
      </w:r>
      <w:r w:rsidR="00313F34" w:rsidRPr="007F7A4E">
        <w:rPr>
          <w:rFonts w:cs="Arial"/>
        </w:rPr>
        <w:t>s vendedores recebem uma comissão de 3,5</w:t>
      </w:r>
      <w:r w:rsidRPr="007F7A4E">
        <w:rPr>
          <w:rFonts w:cs="Arial"/>
        </w:rPr>
        <w:t xml:space="preserve">% do valor total </w:t>
      </w:r>
      <w:r w:rsidR="00313F34" w:rsidRPr="007F7A4E">
        <w:rPr>
          <w:rFonts w:cs="Arial"/>
        </w:rPr>
        <w:t xml:space="preserve">das suas vendas em todos os meses do ano, exceto nos meses </w:t>
      </w:r>
      <w:r w:rsidRPr="007F7A4E">
        <w:rPr>
          <w:rFonts w:cs="Arial"/>
        </w:rPr>
        <w:t>de dezembro e janeiro</w:t>
      </w:r>
      <w:r w:rsidR="00313F34" w:rsidRPr="007F7A4E">
        <w:rPr>
          <w:rFonts w:cs="Arial"/>
        </w:rPr>
        <w:t xml:space="preserve">, que as comissões </w:t>
      </w:r>
      <w:r w:rsidR="00BF367B" w:rsidRPr="007F7A4E">
        <w:rPr>
          <w:rFonts w:cs="Arial"/>
        </w:rPr>
        <w:t>são</w:t>
      </w:r>
      <w:r w:rsidR="00313F34" w:rsidRPr="007F7A4E">
        <w:rPr>
          <w:rFonts w:cs="Arial"/>
        </w:rPr>
        <w:t xml:space="preserve"> de 5% do valor das vendas.</w:t>
      </w:r>
    </w:p>
    <w:p w14:paraId="036668C8" w14:textId="6A0F4357" w:rsidR="00C62AAD" w:rsidRPr="007F7A4E" w:rsidRDefault="00C62AAD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1" w:name="_Toc68258047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RNG5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–</w:t>
      </w:r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="00BF367B" w:rsidRPr="007F7A4E">
        <w:rPr>
          <w:rFonts w:ascii="Arial" w:eastAsia="Calibri" w:hAnsi="Arial" w:cs="Arial"/>
          <w:color w:val="000000" w:themeColor="text1"/>
          <w:sz w:val="24"/>
          <w:szCs w:val="24"/>
        </w:rPr>
        <w:t>Mão de Obra para Manutenção</w:t>
      </w:r>
      <w:bookmarkEnd w:id="11"/>
    </w:p>
    <w:p w14:paraId="245E1673" w14:textId="3D2797A0" w:rsidR="00C62AAD" w:rsidRPr="007F7A4E" w:rsidRDefault="00BF367B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>Para os serviços de manutenção, o preço da mão de obra é calculado a partir de um valor base de R$ 15,00 somado de 15% do valor dos materiais usados na manutenção</w:t>
      </w:r>
    </w:p>
    <w:p w14:paraId="5660EC4E" w14:textId="21A36216" w:rsidR="00485BC3" w:rsidRPr="007F7A4E" w:rsidRDefault="00485BC3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2" w:name="_Toc68258048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RNG6 – Cadastro de Cliente</w:t>
      </w:r>
      <w:bookmarkEnd w:id="12"/>
    </w:p>
    <w:p w14:paraId="5F566292" w14:textId="28858842" w:rsidR="00485BC3" w:rsidRPr="007F7A4E" w:rsidRDefault="00485BC3" w:rsidP="00485BC3">
      <w:pPr>
        <w:ind w:left="360" w:firstLine="348"/>
        <w:rPr>
          <w:rFonts w:cs="Arial"/>
        </w:rPr>
      </w:pPr>
      <w:r w:rsidRPr="007F7A4E">
        <w:rPr>
          <w:rFonts w:cs="Arial"/>
        </w:rPr>
        <w:t xml:space="preserve">Todo cliente cadastrado deve, obrigatoriamente, ter um </w:t>
      </w:r>
      <w:proofErr w:type="spellStart"/>
      <w:r w:rsidRPr="007F7A4E">
        <w:rPr>
          <w:rFonts w:cs="Arial"/>
        </w:rPr>
        <w:t>cpf</w:t>
      </w:r>
      <w:proofErr w:type="spellEnd"/>
      <w:r w:rsidRPr="007F7A4E">
        <w:rPr>
          <w:rFonts w:cs="Arial"/>
        </w:rPr>
        <w:t xml:space="preserve">, um </w:t>
      </w:r>
      <w:r w:rsidR="00C655AB" w:rsidRPr="007F7A4E">
        <w:rPr>
          <w:rFonts w:cs="Arial"/>
        </w:rPr>
        <w:t>e-mail</w:t>
      </w:r>
      <w:r w:rsidRPr="007F7A4E">
        <w:rPr>
          <w:rFonts w:cs="Arial"/>
        </w:rPr>
        <w:t xml:space="preserve"> e um telefone associado e não podemos cadastrar um único cliente mais de uma vez.</w:t>
      </w:r>
    </w:p>
    <w:p w14:paraId="6DA67779" w14:textId="6FE580DC" w:rsidR="00485BC3" w:rsidRPr="007F7A4E" w:rsidRDefault="00485BC3" w:rsidP="007F7A4E">
      <w:pPr>
        <w:pStyle w:val="Heading2"/>
        <w:ind w:firstLine="360"/>
        <w:rPr>
          <w:rFonts w:ascii="Arial" w:eastAsia="Calibri" w:hAnsi="Arial" w:cs="Arial"/>
          <w:color w:val="000000" w:themeColor="text1"/>
          <w:sz w:val="24"/>
          <w:szCs w:val="24"/>
        </w:rPr>
      </w:pPr>
      <w:bookmarkStart w:id="13" w:name="_Toc68258049"/>
      <w:r w:rsidRPr="007F7A4E">
        <w:rPr>
          <w:rFonts w:ascii="Arial" w:eastAsia="Calibri" w:hAnsi="Arial" w:cs="Arial"/>
          <w:color w:val="000000" w:themeColor="text1"/>
          <w:sz w:val="24"/>
          <w:szCs w:val="24"/>
        </w:rPr>
        <w:t>RNG7 – Produtos em estoque</w:t>
      </w:r>
      <w:bookmarkEnd w:id="13"/>
    </w:p>
    <w:p w14:paraId="7FC3537A" w14:textId="3075058F" w:rsidR="00C62AAD" w:rsidRPr="007F7A4E" w:rsidRDefault="00485BC3" w:rsidP="000A5EB2">
      <w:pPr>
        <w:ind w:left="360" w:firstLine="348"/>
        <w:rPr>
          <w:rFonts w:cs="Arial"/>
        </w:rPr>
      </w:pPr>
      <w:r w:rsidRPr="007F7A4E">
        <w:rPr>
          <w:rFonts w:cs="Arial"/>
        </w:rPr>
        <w:t>Se o estoque estiver com quantidade inferior a 20% da quantidade máxima normal da unidade, o setor de compras deve ser alertado para efetuar a reposição.</w:t>
      </w:r>
    </w:p>
    <w:sectPr w:rsidR="00C62AAD" w:rsidRPr="007F7A4E" w:rsidSect="00676F96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9CBD7" w14:textId="77777777" w:rsidR="00E3758A" w:rsidRDefault="00E3758A" w:rsidP="00CF5BBB">
      <w:pPr>
        <w:spacing w:after="0"/>
      </w:pPr>
      <w:r>
        <w:separator/>
      </w:r>
    </w:p>
  </w:endnote>
  <w:endnote w:type="continuationSeparator" w:id="0">
    <w:p w14:paraId="44CE2A3E" w14:textId="77777777" w:rsidR="00E3758A" w:rsidRDefault="00E3758A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CCF05" w14:textId="77777777" w:rsidR="00E3758A" w:rsidRDefault="00E3758A" w:rsidP="00CF5BBB">
      <w:pPr>
        <w:spacing w:after="0"/>
      </w:pPr>
      <w:r>
        <w:separator/>
      </w:r>
    </w:p>
  </w:footnote>
  <w:footnote w:type="continuationSeparator" w:id="0">
    <w:p w14:paraId="332338B5" w14:textId="77777777" w:rsidR="00E3758A" w:rsidRDefault="00E3758A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696B" w14:textId="1832DCF5" w:rsidR="00CF5BBB" w:rsidRDefault="00CF5BBB" w:rsidP="00CF5BBB">
    <w:pPr>
      <w:pStyle w:val="Header"/>
    </w:pPr>
  </w:p>
  <w:p w14:paraId="72536935" w14:textId="77777777" w:rsidR="00DE7A3B" w:rsidRDefault="00DE7A3B" w:rsidP="00CF5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CDD6439E"/>
    <w:lvl w:ilvl="0" w:tplc="3A88BC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891"/>
    <w:multiLevelType w:val="multilevel"/>
    <w:tmpl w:val="DB445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Times New Roman" w:hint="default"/>
        <w:color w:val="auto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8F44147"/>
    <w:multiLevelType w:val="hybridMultilevel"/>
    <w:tmpl w:val="236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436B"/>
    <w:multiLevelType w:val="hybridMultilevel"/>
    <w:tmpl w:val="1E82A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C3731"/>
    <w:multiLevelType w:val="hybridMultilevel"/>
    <w:tmpl w:val="AC6C1AA6"/>
    <w:lvl w:ilvl="0" w:tplc="632E3C6C">
      <w:start w:val="1"/>
      <w:numFmt w:val="decimal"/>
      <w:lvlText w:val="4.%1"/>
      <w:lvlJc w:val="left"/>
      <w:pPr>
        <w:ind w:left="720" w:hanging="360"/>
      </w:pPr>
      <w:rPr>
        <w:rFonts w:hint="default"/>
        <w:color w:val="365F9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427BA"/>
    <w:rsid w:val="00081BAF"/>
    <w:rsid w:val="00083607"/>
    <w:rsid w:val="000A5EB2"/>
    <w:rsid w:val="0014790E"/>
    <w:rsid w:val="002328EF"/>
    <w:rsid w:val="0026399F"/>
    <w:rsid w:val="002C38CB"/>
    <w:rsid w:val="00313F34"/>
    <w:rsid w:val="004657AC"/>
    <w:rsid w:val="00485BC3"/>
    <w:rsid w:val="004C0EBA"/>
    <w:rsid w:val="00580BD1"/>
    <w:rsid w:val="00627566"/>
    <w:rsid w:val="00676F96"/>
    <w:rsid w:val="0070194B"/>
    <w:rsid w:val="0070341B"/>
    <w:rsid w:val="00747F74"/>
    <w:rsid w:val="00773C43"/>
    <w:rsid w:val="007F7A4E"/>
    <w:rsid w:val="008C3151"/>
    <w:rsid w:val="0097189B"/>
    <w:rsid w:val="0098406B"/>
    <w:rsid w:val="009878CF"/>
    <w:rsid w:val="00B439B5"/>
    <w:rsid w:val="00BD1C82"/>
    <w:rsid w:val="00BF367B"/>
    <w:rsid w:val="00C0614E"/>
    <w:rsid w:val="00C62AAD"/>
    <w:rsid w:val="00C655AB"/>
    <w:rsid w:val="00C8699C"/>
    <w:rsid w:val="00C87E0F"/>
    <w:rsid w:val="00CB2D0C"/>
    <w:rsid w:val="00CB30FF"/>
    <w:rsid w:val="00CE3CB1"/>
    <w:rsid w:val="00CE5BBB"/>
    <w:rsid w:val="00CF5BBB"/>
    <w:rsid w:val="00D67CA9"/>
    <w:rsid w:val="00DD7472"/>
    <w:rsid w:val="00DE7A3B"/>
    <w:rsid w:val="00DF61E5"/>
    <w:rsid w:val="00E3758A"/>
    <w:rsid w:val="00E50E5A"/>
    <w:rsid w:val="00E92E78"/>
    <w:rsid w:val="00EA0526"/>
    <w:rsid w:val="00ED1C55"/>
    <w:rsid w:val="00F64B01"/>
    <w:rsid w:val="00F85BCD"/>
    <w:rsid w:val="00FC474A"/>
    <w:rsid w:val="00F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C1B934"/>
  <w15:docId w15:val="{F584AC44-08ED-6F4E-89FD-B835E06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26"/>
    <w:pPr>
      <w:spacing w:after="200"/>
      <w:jc w:val="both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BC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BBB"/>
  </w:style>
  <w:style w:type="paragraph" w:styleId="Footer">
    <w:name w:val="footer"/>
    <w:basedOn w:val="Normal"/>
    <w:link w:val="Footer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BBB"/>
  </w:style>
  <w:style w:type="paragraph" w:styleId="BalloonText">
    <w:name w:val="Balloon Text"/>
    <w:basedOn w:val="Normal"/>
    <w:link w:val="BalloonText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5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CF5BBB"/>
    <w:rPr>
      <w:b/>
      <w:bCs/>
    </w:rPr>
  </w:style>
  <w:style w:type="character" w:customStyle="1" w:styleId="Heading1Char">
    <w:name w:val="Heading 1 Char"/>
    <w:link w:val="Heading1"/>
    <w:uiPriority w:val="9"/>
    <w:rsid w:val="00081B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1BAF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81BAF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Hyperlink">
    <w:name w:val="Hyperlink"/>
    <w:uiPriority w:val="99"/>
    <w:unhideWhenUsed/>
    <w:rsid w:val="00081BAF"/>
    <w:rPr>
      <w:color w:val="0000FF"/>
      <w:u w:val="single"/>
    </w:rPr>
  </w:style>
  <w:style w:type="character" w:styleId="SubtleEmphasis">
    <w:name w:val="Subtle Emphasis"/>
    <w:uiPriority w:val="19"/>
    <w:qFormat/>
    <w:rsid w:val="00EA0526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rsid w:val="00F85B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5BCD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ListParagraph">
    <w:name w:val="List Paragraph"/>
    <w:basedOn w:val="Normal"/>
    <w:uiPriority w:val="34"/>
    <w:qFormat/>
    <w:rsid w:val="00DD7472"/>
    <w:pPr>
      <w:widowControl w:val="0"/>
      <w:autoSpaceDE w:val="0"/>
      <w:autoSpaceDN w:val="0"/>
      <w:spacing w:after="0" w:line="240" w:lineRule="atLeast"/>
      <w:ind w:left="720"/>
      <w:contextualSpacing/>
    </w:pPr>
    <w:rPr>
      <w:rFonts w:eastAsia="Times New Roman"/>
      <w:snapToGrid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7A4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7A4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F7A4E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7A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7A4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7A4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7A4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7A4E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7A4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sj\pdstrt9\Trunk\Processo\Templates\ListaRegrasNegocioTempla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31911-1FE0-5941-ADAC-524CAFCB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C:\sdsj\pdstrt9\Trunk\Processo\Templates\ListaRegrasNegocioTemplate.dotx</Template>
  <TotalTime>15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TRT9A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Emidio Lennon Gonçalves Da Silva</dc:creator>
  <cp:lastModifiedBy>VICTOR FREITAS DOS SANTOS</cp:lastModifiedBy>
  <cp:revision>5</cp:revision>
  <dcterms:created xsi:type="dcterms:W3CDTF">2021-04-01T01:04:00Z</dcterms:created>
  <dcterms:modified xsi:type="dcterms:W3CDTF">2021-04-02T15:19:00Z</dcterms:modified>
</cp:coreProperties>
</file>