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28A9482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D6500D" w:rsidRPr="00D6500D">
        <w:rPr>
          <w:sz w:val="32"/>
          <w:szCs w:val="32"/>
          <w:lang w:val="pt-BR"/>
        </w:rPr>
        <w:t>UC0</w:t>
      </w:r>
      <w:r w:rsidR="00882303">
        <w:rPr>
          <w:sz w:val="32"/>
          <w:szCs w:val="32"/>
          <w:lang w:val="pt-BR"/>
        </w:rPr>
        <w:t>10</w:t>
      </w:r>
      <w:r w:rsidR="00D6500D" w:rsidRPr="00D6500D">
        <w:rPr>
          <w:sz w:val="32"/>
          <w:szCs w:val="32"/>
          <w:lang w:val="pt-BR"/>
        </w:rPr>
        <w:t xml:space="preserve"> – </w:t>
      </w:r>
      <w:r w:rsidR="00882303">
        <w:rPr>
          <w:sz w:val="32"/>
          <w:szCs w:val="32"/>
          <w:lang w:val="pt-BR"/>
        </w:rPr>
        <w:t>Gerar Relatórios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2E482179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7D3F85" w:rsidRPr="007D3F85">
              <w:rPr>
                <w:rStyle w:val="Hyperlink"/>
                <w:rFonts w:cs="Arial"/>
                <w:noProof/>
                <w:lang w:val="pt-BR"/>
              </w:rPr>
              <w:t>UC010 –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BD4871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081CC03A" w14:textId="549BF391" w:rsidR="004D0CDC" w:rsidRPr="004D0CDC" w:rsidRDefault="004D0CDC" w:rsidP="004D0CDC">
      <w:pPr>
        <w:pStyle w:val="Ttulo2"/>
        <w:numPr>
          <w:ilvl w:val="0"/>
          <w:numId w:val="0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>
        <w:rPr>
          <w:rFonts w:cs="Arial"/>
          <w:sz w:val="24"/>
          <w:lang w:val="pt-BR"/>
        </w:rPr>
        <w:lastRenderedPageBreak/>
        <w:t xml:space="preserve">1. </w:t>
      </w:r>
      <w:r w:rsidR="007D3F85" w:rsidRPr="007D3F85">
        <w:rPr>
          <w:rFonts w:cs="Arial"/>
          <w:sz w:val="24"/>
          <w:lang w:val="pt-BR"/>
        </w:rPr>
        <w:t>UC010 – Gerar Relatórios</w:t>
      </w:r>
    </w:p>
    <w:p w14:paraId="7E1D04CB" w14:textId="7F089A84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252D6979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7D3F85">
        <w:rPr>
          <w:rFonts w:ascii="Arial" w:hAnsi="Arial" w:cs="Arial"/>
        </w:rPr>
        <w:t>extrair relatórios sintáticos e analíticos das vendas</w:t>
      </w:r>
      <w:r w:rsidR="00120D49">
        <w:rPr>
          <w:rFonts w:ascii="Arial" w:hAnsi="Arial" w:cs="Arial"/>
        </w:rPr>
        <w:t>.</w:t>
      </w:r>
    </w:p>
    <w:p w14:paraId="1394A067" w14:textId="7D3D68D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7ED298D" w14:textId="6DC14BC2" w:rsidR="004D0CDC" w:rsidRPr="004D0CDC" w:rsidRDefault="007D3F85" w:rsidP="004D0CDC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Gestores</w:t>
      </w:r>
    </w:p>
    <w:p w14:paraId="50F47BE1" w14:textId="3B3F9D4D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12825969" w14:textId="561B1EC4" w:rsidR="004D0CDC" w:rsidRPr="004D0CDC" w:rsidRDefault="004D0CDC" w:rsidP="004D0CDC">
      <w:pPr>
        <w:ind w:left="720"/>
        <w:rPr>
          <w:lang w:eastAsia="en-US"/>
        </w:rPr>
      </w:pPr>
      <w:r>
        <w:rPr>
          <w:lang w:eastAsia="en-US"/>
        </w:rPr>
        <w:t>Não Há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4355A75" w14:textId="2D4BFB3D" w:rsidR="007D3F85" w:rsidRDefault="007D3F85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O usuário para extração de relatórios deve ser de nível gerencial;</w:t>
      </w:r>
    </w:p>
    <w:p w14:paraId="21792469" w14:textId="271A86A9" w:rsidR="007D3F85" w:rsidRDefault="007D3F85" w:rsidP="00580B3F">
      <w:pPr>
        <w:pStyle w:val="Ttulo3"/>
        <w:ind w:left="709"/>
        <w:rPr>
          <w:b w:val="0"/>
          <w:bCs w:val="0"/>
        </w:rPr>
      </w:pPr>
      <w:r>
        <w:rPr>
          <w:b w:val="0"/>
          <w:bCs w:val="0"/>
        </w:rPr>
        <w:t>Os gerentes das filiais só podem extrair relatórios referentes a sua filial;</w:t>
      </w:r>
    </w:p>
    <w:p w14:paraId="16DE913E" w14:textId="77770036" w:rsidR="007D3F85" w:rsidRPr="007D3F85" w:rsidRDefault="007D3F85" w:rsidP="007D3F85">
      <w:pPr>
        <w:pStyle w:val="Ttulo3"/>
        <w:ind w:left="709"/>
        <w:rPr>
          <w:b w:val="0"/>
          <w:bCs w:val="0"/>
        </w:rPr>
      </w:pPr>
      <w:r>
        <w:rPr>
          <w:b w:val="0"/>
          <w:bCs w:val="0"/>
        </w:rPr>
        <w:t>Os gerentes gerais podem extrair relatórios referente a todas as filiais</w:t>
      </w:r>
      <w:bookmarkEnd w:id="7"/>
      <w:r>
        <w:rPr>
          <w:b w:val="0"/>
          <w:bCs w:val="0"/>
        </w:rPr>
        <w:t>.</w:t>
      </w:r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0ABE4D02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>O operador acessa o modulo de</w:t>
      </w:r>
      <w:r w:rsidR="003233D0" w:rsidRPr="003233D0">
        <w:rPr>
          <w:b w:val="0"/>
          <w:bCs w:val="0"/>
        </w:rPr>
        <w:t xml:space="preserve"> Relatórios</w:t>
      </w:r>
      <w:r w:rsidR="00B74798" w:rsidRPr="002D6011">
        <w:rPr>
          <w:rFonts w:cs="Arial"/>
          <w:b w:val="0"/>
        </w:rPr>
        <w:t>;</w:t>
      </w:r>
      <w:bookmarkEnd w:id="10"/>
    </w:p>
    <w:p w14:paraId="1AC8235B" w14:textId="77777777" w:rsidR="003233D0" w:rsidRDefault="009C7EAA" w:rsidP="003233D0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</w:t>
      </w:r>
      <w:r w:rsidR="003233D0">
        <w:rPr>
          <w:rFonts w:cs="Arial"/>
          <w:b w:val="0"/>
        </w:rPr>
        <w:t>seleciona o período de data</w:t>
      </w:r>
    </w:p>
    <w:p w14:paraId="4A96BC9E" w14:textId="048D9DE6" w:rsidR="003233D0" w:rsidRPr="003233D0" w:rsidRDefault="003233D0" w:rsidP="003233D0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>O operador pode selecionar uma filial ou todas, dependendo do seu nível de acesso</w:t>
      </w:r>
      <w:r w:rsidR="00B74798">
        <w:rPr>
          <w:rFonts w:cs="Arial"/>
          <w:b w:val="0"/>
        </w:rPr>
        <w:t>;</w:t>
      </w:r>
      <w:bookmarkEnd w:id="11"/>
    </w:p>
    <w:p w14:paraId="46597ADC" w14:textId="2EB57A11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3233D0">
        <w:rPr>
          <w:rFonts w:cs="Arial"/>
          <w:b w:val="0"/>
        </w:rPr>
        <w:t>clica em gerar relatório</w:t>
      </w:r>
      <w:r w:rsidR="007E7D51">
        <w:rPr>
          <w:rFonts w:cs="Arial"/>
          <w:b w:val="0"/>
        </w:rPr>
        <w:t>;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bookmarkEnd w:id="12"/>
      <w:r>
        <w:rPr>
          <w:rFonts w:cs="Arial"/>
          <w:lang w:val="pt-BR"/>
        </w:rPr>
        <w:t>Pós-Condições:</w:t>
      </w:r>
      <w:bookmarkEnd w:id="13"/>
    </w:p>
    <w:p w14:paraId="12466559" w14:textId="5F1360AF" w:rsidR="00196485" w:rsidRPr="00180DE8" w:rsidRDefault="003233D0" w:rsidP="00196485">
      <w:pPr>
        <w:pStyle w:val="Ttulo3"/>
        <w:ind w:left="709"/>
      </w:pPr>
      <w:r>
        <w:rPr>
          <w:rFonts w:cs="Arial"/>
          <w:b w:val="0"/>
        </w:rPr>
        <w:t>O sistema exibe um relatório sobre as vendas</w:t>
      </w:r>
      <w:r w:rsidR="000A528E">
        <w:rPr>
          <w:b w:val="0"/>
          <w:bCs w:val="0"/>
        </w:rPr>
        <w:t>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104E7879" w:rsidR="00F571D5" w:rsidRPr="003233D0" w:rsidRDefault="003233D0" w:rsidP="003233D0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b w:val="0"/>
          <w:iCs/>
          <w:lang w:val="pt-BR"/>
        </w:rPr>
      </w:pPr>
      <w:r w:rsidRPr="003233D0">
        <w:rPr>
          <w:rFonts w:cs="Arial"/>
          <w:b w:val="0"/>
          <w:iCs/>
          <w:lang w:val="pt-BR"/>
        </w:rPr>
        <w:t>Extração de relatório de vendas</w:t>
      </w:r>
      <w:r w:rsidR="00AA0EFF" w:rsidRPr="003233D0">
        <w:rPr>
          <w:rFonts w:cs="Arial"/>
          <w:b w:val="0"/>
          <w:iCs/>
          <w:lang w:val="pt-BR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24000EA3" w:rsidR="00516158" w:rsidRPr="00516158" w:rsidRDefault="003233D0" w:rsidP="00193069">
      <w:pPr>
        <w:pStyle w:val="Ttulo2"/>
        <w:numPr>
          <w:ilvl w:val="0"/>
          <w:numId w:val="0"/>
        </w:numPr>
        <w:tabs>
          <w:tab w:val="left" w:pos="8240"/>
        </w:tabs>
        <w:spacing w:before="60" w:after="0"/>
        <w:ind w:left="720"/>
        <w:rPr>
          <w:rFonts w:cs="Arial"/>
          <w:lang w:val="pt-BR"/>
        </w:rPr>
      </w:pPr>
      <w:bookmarkStart w:id="22" w:name="_Toc68816819"/>
      <w:r w:rsidRPr="003233D0">
        <w:rPr>
          <w:rFonts w:cs="Arial"/>
          <w:b w:val="0"/>
          <w:iCs/>
          <w:lang w:val="pt-BR"/>
        </w:rPr>
        <w:t>Gerar relatórios analíticos e detalhados das vendas</w:t>
      </w:r>
      <w:r w:rsidR="00193069">
        <w:rPr>
          <w:rFonts w:cs="Arial"/>
          <w:b w:val="0"/>
          <w:iCs/>
          <w:lang w:val="pt-BR"/>
        </w:rPr>
        <w:tab/>
      </w:r>
    </w:p>
    <w:bookmarkEnd w:id="22"/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B2F05" w14:textId="77777777" w:rsidR="00BD4871" w:rsidRDefault="00BD4871">
      <w:r>
        <w:separator/>
      </w:r>
    </w:p>
  </w:endnote>
  <w:endnote w:type="continuationSeparator" w:id="0">
    <w:p w14:paraId="223DC677" w14:textId="77777777" w:rsidR="00BD4871" w:rsidRDefault="00BD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EE72B" w14:textId="77777777" w:rsidR="00BD4871" w:rsidRDefault="00BD4871">
      <w:r>
        <w:separator/>
      </w:r>
    </w:p>
  </w:footnote>
  <w:footnote w:type="continuationSeparator" w:id="0">
    <w:p w14:paraId="008893BD" w14:textId="77777777" w:rsidR="00BD4871" w:rsidRDefault="00BD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3134182F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145375">
            <w:rPr>
              <w:noProof/>
            </w:rPr>
            <w:t>09/04/2021 06:43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45375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3069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33D0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0CDC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4A0"/>
    <w:rsid w:val="006C58FF"/>
    <w:rsid w:val="006F774B"/>
    <w:rsid w:val="0070637E"/>
    <w:rsid w:val="0070727E"/>
    <w:rsid w:val="00712722"/>
    <w:rsid w:val="007151AF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85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4B07"/>
    <w:rsid w:val="00857374"/>
    <w:rsid w:val="0086114F"/>
    <w:rsid w:val="00865238"/>
    <w:rsid w:val="00874B0B"/>
    <w:rsid w:val="00877F43"/>
    <w:rsid w:val="00882303"/>
    <w:rsid w:val="00882FD5"/>
    <w:rsid w:val="0088591F"/>
    <w:rsid w:val="00886F23"/>
    <w:rsid w:val="00892B8A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4871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00D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15</TotalTime>
  <Pages>3</Pages>
  <Words>328</Words>
  <Characters>1777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2021-04-09T05:01:00Z</dcterms:created>
  <dcterms:modified xsi:type="dcterms:W3CDTF">2021-04-09T21:44:00Z</dcterms:modified>
</cp:coreProperties>
</file>