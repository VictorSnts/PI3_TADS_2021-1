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0050C86B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580B3F" w:rsidRPr="00580B3F">
        <w:rPr>
          <w:sz w:val="32"/>
          <w:szCs w:val="32"/>
          <w:lang w:val="pt-BR"/>
        </w:rPr>
        <w:t>UC00</w:t>
      </w:r>
      <w:r w:rsidR="000A528E">
        <w:rPr>
          <w:sz w:val="32"/>
          <w:szCs w:val="32"/>
          <w:lang w:val="pt-BR"/>
        </w:rPr>
        <w:t>5</w:t>
      </w:r>
      <w:r w:rsidR="00580B3F" w:rsidRPr="00580B3F">
        <w:rPr>
          <w:sz w:val="32"/>
          <w:szCs w:val="32"/>
          <w:lang w:val="pt-BR"/>
        </w:rPr>
        <w:t xml:space="preserve"> – </w:t>
      </w:r>
      <w:r w:rsidR="001902B2">
        <w:rPr>
          <w:sz w:val="32"/>
          <w:szCs w:val="32"/>
          <w:lang w:val="pt-BR"/>
        </w:rPr>
        <w:t>Cadastrar</w:t>
      </w:r>
      <w:r w:rsidR="00120D49" w:rsidRPr="00120D49">
        <w:rPr>
          <w:sz w:val="32"/>
          <w:szCs w:val="32"/>
          <w:lang w:val="pt-BR"/>
        </w:rPr>
        <w:t xml:space="preserve"> Cliente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1E999CA0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120D49" w:rsidRPr="00120D49">
              <w:rPr>
                <w:rStyle w:val="Hyperlink"/>
                <w:rFonts w:cs="Arial"/>
                <w:noProof/>
                <w:lang w:val="pt-BR"/>
              </w:rPr>
              <w:t>UC0</w:t>
            </w:r>
            <w:r w:rsidR="000A528E">
              <w:rPr>
                <w:rStyle w:val="Hyperlink"/>
                <w:rFonts w:cs="Arial"/>
                <w:noProof/>
                <w:lang w:val="pt-BR"/>
              </w:rPr>
              <w:t>05</w:t>
            </w:r>
            <w:r w:rsidR="00120D49" w:rsidRPr="00120D49">
              <w:rPr>
                <w:rStyle w:val="Hyperlink"/>
                <w:rFonts w:cs="Arial"/>
                <w:noProof/>
                <w:lang w:val="pt-BR"/>
              </w:rPr>
              <w:t xml:space="preserve"> – </w:t>
            </w:r>
            <w:r w:rsidR="000A528E">
              <w:rPr>
                <w:rStyle w:val="Hyperlink"/>
                <w:rFonts w:cs="Arial"/>
                <w:noProof/>
                <w:lang w:val="pt-BR"/>
              </w:rPr>
              <w:t>Cadas</w:t>
            </w:r>
            <w:r w:rsidR="00120D49" w:rsidRPr="00120D49">
              <w:rPr>
                <w:rStyle w:val="Hyperlink"/>
                <w:rFonts w:cs="Arial"/>
                <w:noProof/>
                <w:lang w:val="pt-BR"/>
              </w:rPr>
              <w:t>t</w:t>
            </w:r>
            <w:r w:rsidR="000A528E">
              <w:rPr>
                <w:rStyle w:val="Hyperlink"/>
                <w:rFonts w:cs="Arial"/>
                <w:noProof/>
                <w:lang w:val="pt-BR"/>
              </w:rPr>
              <w:t>r</w:t>
            </w:r>
            <w:r w:rsidR="00120D49" w:rsidRPr="00120D49">
              <w:rPr>
                <w:rStyle w:val="Hyperlink"/>
                <w:rFonts w:cs="Arial"/>
                <w:noProof/>
                <w:lang w:val="pt-BR"/>
              </w:rPr>
              <w:t>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CE2F4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CE2F4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CE2F4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CE2F4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CE2F4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CE2F4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CE2F4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CE2F4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CE2F4F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3E414F65" w14:textId="10E0EA4D" w:rsidR="00120D49" w:rsidRPr="00120D49" w:rsidRDefault="00120D49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0" w:name="_Toc423410238"/>
      <w:bookmarkStart w:id="1" w:name="_Toc425054504"/>
      <w:bookmarkStart w:id="2" w:name="_Toc270358465"/>
      <w:bookmarkStart w:id="3" w:name="_Toc68816794"/>
      <w:r w:rsidRPr="00120D49">
        <w:rPr>
          <w:rFonts w:cs="Arial"/>
          <w:sz w:val="24"/>
          <w:lang w:val="pt-BR"/>
        </w:rPr>
        <w:lastRenderedPageBreak/>
        <w:t xml:space="preserve">UC004 – </w:t>
      </w:r>
      <w:r w:rsidR="000A528E">
        <w:rPr>
          <w:rFonts w:cs="Arial"/>
          <w:sz w:val="24"/>
          <w:lang w:val="pt-BR"/>
        </w:rPr>
        <w:t>Cadastrar</w:t>
      </w:r>
      <w:r w:rsidRPr="00120D49">
        <w:rPr>
          <w:rFonts w:cs="Arial"/>
          <w:sz w:val="24"/>
          <w:lang w:val="pt-BR"/>
        </w:rPr>
        <w:t xml:space="preserve"> Cliente </w:t>
      </w:r>
    </w:p>
    <w:p w14:paraId="7E1D04CB" w14:textId="0D457FB7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379EB01F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 xml:space="preserve">possível </w:t>
      </w:r>
      <w:r w:rsidR="00266EC9">
        <w:rPr>
          <w:rFonts w:ascii="Arial" w:hAnsi="Arial" w:cs="Arial"/>
        </w:rPr>
        <w:t>cadastrar um cliente no sistema</w:t>
      </w:r>
      <w:r w:rsidR="00120D49">
        <w:rPr>
          <w:rFonts w:ascii="Arial" w:hAnsi="Arial" w:cs="Arial"/>
        </w:rPr>
        <w:t>.</w:t>
      </w:r>
    </w:p>
    <w:p w14:paraId="1394A067" w14:textId="4903807F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26656D5E" w14:textId="4A18EB8B" w:rsidR="000A528E" w:rsidRPr="000A528E" w:rsidRDefault="000A528E" w:rsidP="000A528E">
      <w:pPr>
        <w:pStyle w:val="Ttulo3"/>
        <w:numPr>
          <w:ilvl w:val="0"/>
          <w:numId w:val="0"/>
        </w:numPr>
        <w:ind w:firstLine="720"/>
        <w:rPr>
          <w:b w:val="0"/>
          <w:bCs w:val="0"/>
        </w:rPr>
      </w:pPr>
      <w:r>
        <w:rPr>
          <w:b w:val="0"/>
          <w:bCs w:val="0"/>
        </w:rPr>
        <w:t>Vendedor</w:t>
      </w:r>
    </w:p>
    <w:p w14:paraId="50F47BE1" w14:textId="33FB7A5B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5F44C1E3" w14:textId="77777777" w:rsidR="000A528E" w:rsidRPr="00516158" w:rsidRDefault="000A528E" w:rsidP="000A528E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bookmarkStart w:id="6" w:name="_Toc68816799"/>
      <w:r>
        <w:rPr>
          <w:rFonts w:cs="Arial"/>
          <w:b w:val="0"/>
          <w:bCs/>
          <w:lang w:val="pt-BR"/>
        </w:rPr>
        <w:t>Administrador (Retaguarda)</w:t>
      </w:r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5DE34C5" w14:textId="37070AEC" w:rsidR="002D6011" w:rsidRPr="00580B3F" w:rsidRDefault="000A528E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>O cliente não pode estar cadastrado no sistema</w:t>
      </w:r>
      <w:r w:rsidR="007372BE" w:rsidRPr="00580B3F">
        <w:rPr>
          <w:b w:val="0"/>
          <w:bCs w:val="0"/>
        </w:rPr>
        <w:t>;</w:t>
      </w:r>
      <w:bookmarkEnd w:id="7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304A775D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 xml:space="preserve">O operador acessa o modulo de </w:t>
      </w:r>
      <w:r w:rsidR="00120D49">
        <w:rPr>
          <w:rFonts w:cs="Arial"/>
          <w:b w:val="0"/>
        </w:rPr>
        <w:t>clie</w:t>
      </w:r>
      <w:r w:rsidR="00516158">
        <w:rPr>
          <w:rFonts w:cs="Arial"/>
          <w:b w:val="0"/>
        </w:rPr>
        <w:t>ntes</w:t>
      </w:r>
      <w:r w:rsidR="00B74798" w:rsidRPr="002D6011">
        <w:rPr>
          <w:rFonts w:cs="Arial"/>
          <w:b w:val="0"/>
        </w:rPr>
        <w:t>;</w:t>
      </w:r>
      <w:bookmarkEnd w:id="10"/>
    </w:p>
    <w:p w14:paraId="7A6510E7" w14:textId="1D848FDE" w:rsidR="00352132" w:rsidRDefault="009C7EA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clica em </w:t>
      </w:r>
      <w:r w:rsidR="000A528E">
        <w:rPr>
          <w:rFonts w:cs="Arial"/>
          <w:b w:val="0"/>
        </w:rPr>
        <w:t>cadastrar</w:t>
      </w:r>
      <w:r>
        <w:rPr>
          <w:rFonts w:cs="Arial"/>
          <w:b w:val="0"/>
        </w:rPr>
        <w:t xml:space="preserve"> </w:t>
      </w:r>
      <w:r w:rsidR="00516158">
        <w:rPr>
          <w:rFonts w:cs="Arial"/>
          <w:b w:val="0"/>
        </w:rPr>
        <w:t>clientes</w:t>
      </w:r>
      <w:r w:rsidR="00B74798">
        <w:rPr>
          <w:rFonts w:cs="Arial"/>
          <w:b w:val="0"/>
        </w:rPr>
        <w:t>;</w:t>
      </w:r>
      <w:bookmarkEnd w:id="11"/>
    </w:p>
    <w:p w14:paraId="46597ADC" w14:textId="0EDA5CB0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</w:t>
      </w:r>
      <w:r w:rsidR="000A528E">
        <w:rPr>
          <w:rFonts w:cs="Arial"/>
          <w:b w:val="0"/>
        </w:rPr>
        <w:t xml:space="preserve">preenche os campos nome, e-mail, </w:t>
      </w:r>
      <w:proofErr w:type="spellStart"/>
      <w:r w:rsidR="000A528E">
        <w:rPr>
          <w:rFonts w:cs="Arial"/>
          <w:b w:val="0"/>
        </w:rPr>
        <w:t>cpf</w:t>
      </w:r>
      <w:proofErr w:type="spellEnd"/>
      <w:r w:rsidR="000A528E">
        <w:rPr>
          <w:rFonts w:cs="Arial"/>
          <w:b w:val="0"/>
        </w:rPr>
        <w:t>, data de nascimento, telefone e endereço obrigatoriamente</w:t>
      </w:r>
      <w:r w:rsidR="007E7D51">
        <w:rPr>
          <w:rFonts w:cs="Arial"/>
          <w:b w:val="0"/>
        </w:rPr>
        <w:t>;</w:t>
      </w:r>
    </w:p>
    <w:bookmarkEnd w:id="12"/>
    <w:p w14:paraId="23A72A2D" w14:textId="001D296A" w:rsidR="00B74798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 xml:space="preserve">O operador </w:t>
      </w:r>
      <w:r w:rsidR="000A528E">
        <w:rPr>
          <w:rFonts w:cs="Arial"/>
          <w:b w:val="0"/>
        </w:rPr>
        <w:t>clica em cadastrar cliente</w:t>
      </w:r>
    </w:p>
    <w:p w14:paraId="57EDE3FB" w14:textId="5EC32DE3" w:rsidR="007372BE" w:rsidRPr="007372BE" w:rsidRDefault="009C7EAA" w:rsidP="009C7EAA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</w:rPr>
        <w:t xml:space="preserve">O sistema irá exibir </w:t>
      </w:r>
      <w:r w:rsidR="000A528E">
        <w:rPr>
          <w:rFonts w:cs="Arial"/>
          <w:b w:val="0"/>
        </w:rPr>
        <w:t>uma mensagem de sucesso</w:t>
      </w:r>
      <w:r>
        <w:rPr>
          <w:rFonts w:cs="Arial"/>
          <w:b w:val="0"/>
        </w:rPr>
        <w:t>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r>
        <w:rPr>
          <w:rFonts w:cs="Arial"/>
          <w:lang w:val="pt-BR"/>
        </w:rPr>
        <w:t>Pós-Condições:</w:t>
      </w:r>
      <w:bookmarkEnd w:id="13"/>
    </w:p>
    <w:p w14:paraId="12466559" w14:textId="5356276C" w:rsidR="00196485" w:rsidRPr="00180DE8" w:rsidRDefault="000A528E" w:rsidP="00196485">
      <w:pPr>
        <w:pStyle w:val="Ttulo3"/>
        <w:ind w:left="709"/>
      </w:pPr>
      <w:r>
        <w:rPr>
          <w:b w:val="0"/>
          <w:bCs w:val="0"/>
        </w:rPr>
        <w:t>Cliente persistido no banco de dados.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625461C7" w14:textId="3ACA51C4" w:rsidR="00516158" w:rsidRDefault="00516158" w:rsidP="00516158">
      <w:pPr>
        <w:ind w:firstLine="720"/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 w:rsidRPr="00516158">
        <w:rPr>
          <w:rFonts w:ascii="Arial" w:hAnsi="Arial"/>
          <w:iCs/>
          <w:sz w:val="20"/>
          <w:szCs w:val="20"/>
          <w:lang w:eastAsia="en-US"/>
        </w:rPr>
        <w:t xml:space="preserve">ALT01 – </w:t>
      </w:r>
      <w:r w:rsidR="000A528E">
        <w:rPr>
          <w:rFonts w:ascii="Arial" w:hAnsi="Arial"/>
          <w:iCs/>
          <w:sz w:val="20"/>
          <w:szCs w:val="20"/>
          <w:lang w:eastAsia="en-US"/>
        </w:rPr>
        <w:t>Operador desiste de cadastrar cliente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</w:p>
    <w:p w14:paraId="2C72CA12" w14:textId="4D2F09B3" w:rsidR="00516158" w:rsidRDefault="00516158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  <w:r w:rsidR="000A528E">
        <w:rPr>
          <w:rFonts w:ascii="Arial" w:hAnsi="Arial"/>
          <w:iCs/>
          <w:sz w:val="20"/>
          <w:szCs w:val="20"/>
          <w:lang w:eastAsia="en-US"/>
        </w:rPr>
        <w:t>Operador clica no botão voltar</w:t>
      </w:r>
    </w:p>
    <w:p w14:paraId="2093F790" w14:textId="35D20449" w:rsidR="000A528E" w:rsidRDefault="000A528E" w:rsidP="000A528E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 Sistema volta para tela inicial</w:t>
      </w:r>
    </w:p>
    <w:p w14:paraId="41A0472B" w14:textId="6197E407" w:rsidR="000A528E" w:rsidRDefault="000A528E" w:rsidP="000A528E">
      <w:pPr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ab/>
        <w:t>EX01 -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Operador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 não preenche todos os campos obrigatórios</w:t>
      </w:r>
    </w:p>
    <w:p w14:paraId="7AEB5E12" w14:textId="6E405513" w:rsidR="000A528E" w:rsidRPr="000A528E" w:rsidRDefault="000A528E" w:rsidP="000A528E">
      <w:r>
        <w:rPr>
          <w:rFonts w:ascii="Arial" w:hAnsi="Arial"/>
          <w:iCs/>
          <w:sz w:val="20"/>
          <w:szCs w:val="20"/>
          <w:lang w:eastAsia="en-US"/>
        </w:rPr>
        <w:tab/>
        <w:t xml:space="preserve">    - </w:t>
      </w:r>
      <w:r w:rsidRPr="000A528E">
        <w:rPr>
          <w:rFonts w:ascii="Arial" w:hAnsi="Arial"/>
          <w:iCs/>
          <w:sz w:val="20"/>
          <w:szCs w:val="20"/>
          <w:lang w:eastAsia="en-US"/>
        </w:rPr>
        <w:t xml:space="preserve">Sistema </w:t>
      </w:r>
      <w:r>
        <w:rPr>
          <w:rFonts w:ascii="Arial" w:hAnsi="Arial"/>
          <w:iCs/>
          <w:sz w:val="20"/>
          <w:szCs w:val="20"/>
          <w:lang w:eastAsia="en-US"/>
        </w:rPr>
        <w:t>destaca os campos obrigatórios no formulário.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75EEA2A2" w:rsidR="00F571D5" w:rsidRPr="00580B3F" w:rsidRDefault="000A528E" w:rsidP="000A528E">
      <w:pPr>
        <w:pStyle w:val="Ttulo3"/>
        <w:numPr>
          <w:ilvl w:val="0"/>
          <w:numId w:val="0"/>
        </w:numPr>
        <w:tabs>
          <w:tab w:val="left" w:pos="851"/>
        </w:tabs>
        <w:spacing w:before="60" w:after="0"/>
        <w:ind w:left="851"/>
        <w:rPr>
          <w:rFonts w:cs="Arial"/>
          <w:b w:val="0"/>
          <w:bCs w:val="0"/>
        </w:rPr>
      </w:pPr>
      <w:r w:rsidRPr="000A528E">
        <w:rPr>
          <w:rFonts w:cs="Arial"/>
          <w:b w:val="0"/>
          <w:bCs w:val="0"/>
        </w:rPr>
        <w:t>Cadastro do Cliente para venda, Cadastro de Cliente</w:t>
      </w:r>
      <w:r w:rsidR="00AA0EFF">
        <w:rPr>
          <w:rFonts w:cs="Arial"/>
          <w:b w:val="0"/>
          <w:bCs w:val="0"/>
        </w:rPr>
        <w:t>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5EE2228D" w:rsidR="00516158" w:rsidRPr="00516158" w:rsidRDefault="00516158" w:rsidP="000A528E">
      <w:pPr>
        <w:pStyle w:val="Ttulo2"/>
        <w:numPr>
          <w:ilvl w:val="0"/>
          <w:numId w:val="0"/>
        </w:numPr>
        <w:spacing w:before="60" w:after="0"/>
        <w:ind w:left="720"/>
        <w:rPr>
          <w:rFonts w:cs="Arial"/>
          <w:lang w:val="pt-BR"/>
        </w:rPr>
      </w:pPr>
      <w:bookmarkStart w:id="22" w:name="_Toc68816819"/>
      <w:r w:rsidRPr="00516158">
        <w:rPr>
          <w:rFonts w:cs="Arial"/>
          <w:b w:val="0"/>
          <w:iCs/>
          <w:lang w:val="pt-BR"/>
        </w:rPr>
        <w:t>Cadastro, atualização e exclus</w:t>
      </w:r>
      <w:r>
        <w:rPr>
          <w:rFonts w:cs="Arial"/>
          <w:b w:val="0"/>
          <w:iCs/>
          <w:lang w:val="pt-BR"/>
        </w:rPr>
        <w:t>ã</w:t>
      </w:r>
      <w:r w:rsidRPr="00516158">
        <w:rPr>
          <w:rFonts w:cs="Arial"/>
          <w:b w:val="0"/>
          <w:iCs/>
          <w:lang w:val="pt-BR"/>
        </w:rPr>
        <w:t>o de Clientes</w:t>
      </w:r>
      <w:r>
        <w:rPr>
          <w:rFonts w:cs="Arial"/>
          <w:b w:val="0"/>
          <w:iCs/>
          <w:lang w:val="pt-BR"/>
        </w:rPr>
        <w:t xml:space="preserve">; </w:t>
      </w:r>
    </w:p>
    <w:bookmarkEnd w:id="22"/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</w:rPr>
      </w:pPr>
    </w:p>
    <w:bookmarkEnd w:id="20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E6C7D" w14:textId="77777777" w:rsidR="00CE2F4F" w:rsidRDefault="00CE2F4F">
      <w:r>
        <w:separator/>
      </w:r>
    </w:p>
  </w:endnote>
  <w:endnote w:type="continuationSeparator" w:id="0">
    <w:p w14:paraId="6F255741" w14:textId="77777777" w:rsidR="00CE2F4F" w:rsidRDefault="00CE2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C5FED" w14:textId="77777777" w:rsidR="00CE2F4F" w:rsidRDefault="00CE2F4F">
      <w:r>
        <w:separator/>
      </w:r>
    </w:p>
  </w:footnote>
  <w:footnote w:type="continuationSeparator" w:id="0">
    <w:p w14:paraId="6EB07588" w14:textId="77777777" w:rsidR="00CE2F4F" w:rsidRDefault="00CE2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185984D7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414527">
            <w:rPr>
              <w:noProof/>
            </w:rPr>
            <w:t>09/04/2021 06:41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28E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02B2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66EC9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14527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65ED6"/>
    <w:rsid w:val="00574989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17917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2F4F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B53269-1C14-7740-8716-C9AA17F0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2</TotalTime>
  <Pages>3</Pages>
  <Words>333</Words>
  <Characters>1799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4</cp:revision>
  <cp:lastPrinted>2010-08-23T21:41:00Z</cp:lastPrinted>
  <dcterms:created xsi:type="dcterms:W3CDTF">2021-04-09T04:09:00Z</dcterms:created>
  <dcterms:modified xsi:type="dcterms:W3CDTF">2021-04-09T21:42:00Z</dcterms:modified>
</cp:coreProperties>
</file>