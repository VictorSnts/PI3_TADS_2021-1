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6A319F1E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D6500D" w:rsidRPr="00D6500D">
        <w:rPr>
          <w:sz w:val="32"/>
          <w:szCs w:val="32"/>
          <w:lang w:val="pt-BR"/>
        </w:rPr>
        <w:t>UC009 – Cadastrar Fornecedor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10C25B5A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193069" w:rsidRPr="00193069">
              <w:rPr>
                <w:rStyle w:val="Hyperlink"/>
                <w:rFonts w:cs="Arial"/>
                <w:noProof/>
                <w:lang w:val="pt-BR"/>
              </w:rPr>
              <w:t>UC009 – Cadastrar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D3438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D3438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D3438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D3438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D3438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D3438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D3438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D3438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D3438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7A69DD4E" w14:textId="01F4C0F3" w:rsidR="00580B3F" w:rsidRDefault="00D34387">
          <w:pPr>
            <w:pStyle w:val="Sumrio2"/>
            <w:tabs>
              <w:tab w:val="left" w:pos="10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1.10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Telas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081CC03A" w14:textId="3F66BE3F" w:rsidR="004D0CDC" w:rsidRPr="004D0CDC" w:rsidRDefault="004D0CDC" w:rsidP="004D0CDC">
      <w:pPr>
        <w:pStyle w:val="Ttulo2"/>
        <w:numPr>
          <w:ilvl w:val="0"/>
          <w:numId w:val="0"/>
        </w:numPr>
        <w:spacing w:after="0"/>
        <w:rPr>
          <w:rFonts w:cs="Arial"/>
          <w:lang w:val="pt-BR"/>
        </w:rPr>
      </w:pPr>
      <w:bookmarkStart w:id="0" w:name="_Toc423410238"/>
      <w:bookmarkStart w:id="1" w:name="_Toc425054504"/>
      <w:bookmarkStart w:id="2" w:name="_Toc270358465"/>
      <w:bookmarkStart w:id="3" w:name="_Toc68816794"/>
      <w:r>
        <w:rPr>
          <w:rFonts w:cs="Arial"/>
          <w:sz w:val="24"/>
          <w:lang w:val="pt-BR"/>
        </w:rPr>
        <w:lastRenderedPageBreak/>
        <w:t xml:space="preserve">1. </w:t>
      </w:r>
      <w:r w:rsidRPr="004D0CDC">
        <w:rPr>
          <w:rFonts w:cs="Arial"/>
          <w:sz w:val="24"/>
          <w:lang w:val="pt-BR"/>
        </w:rPr>
        <w:t xml:space="preserve">UC007 – Cadastrar Produtos </w:t>
      </w:r>
    </w:p>
    <w:p w14:paraId="7E1D04CB" w14:textId="7F089A84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241F38E6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 xml:space="preserve">possível </w:t>
      </w:r>
      <w:r w:rsidR="00266EC9">
        <w:rPr>
          <w:rFonts w:ascii="Arial" w:hAnsi="Arial" w:cs="Arial"/>
        </w:rPr>
        <w:t xml:space="preserve">cadastrar </w:t>
      </w:r>
      <w:r w:rsidR="00193069">
        <w:rPr>
          <w:rFonts w:ascii="Arial" w:hAnsi="Arial" w:cs="Arial"/>
        </w:rPr>
        <w:t>um fornecedor</w:t>
      </w:r>
      <w:r w:rsidR="00266EC9">
        <w:rPr>
          <w:rFonts w:ascii="Arial" w:hAnsi="Arial" w:cs="Arial"/>
        </w:rPr>
        <w:t xml:space="preserve"> no sistema</w:t>
      </w:r>
      <w:r w:rsidR="00120D49">
        <w:rPr>
          <w:rFonts w:ascii="Arial" w:hAnsi="Arial" w:cs="Arial"/>
        </w:rPr>
        <w:t>.</w:t>
      </w:r>
    </w:p>
    <w:p w14:paraId="1394A067" w14:textId="7D3D68DF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37ED298D" w14:textId="1574C1E8" w:rsidR="004D0CDC" w:rsidRPr="004D0CDC" w:rsidRDefault="004D0CDC" w:rsidP="004D0CDC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r>
        <w:rPr>
          <w:rFonts w:cs="Arial"/>
          <w:b w:val="0"/>
          <w:bCs/>
          <w:lang w:val="pt-BR"/>
        </w:rPr>
        <w:t>Administrador (Retaguarda)</w:t>
      </w:r>
    </w:p>
    <w:p w14:paraId="50F47BE1" w14:textId="3B3F9D4D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5"/>
    </w:p>
    <w:p w14:paraId="12825969" w14:textId="561B1EC4" w:rsidR="004D0CDC" w:rsidRPr="004D0CDC" w:rsidRDefault="004D0CDC" w:rsidP="004D0CDC">
      <w:pPr>
        <w:ind w:left="720"/>
        <w:rPr>
          <w:lang w:eastAsia="en-US"/>
        </w:rPr>
      </w:pPr>
      <w:r>
        <w:rPr>
          <w:lang w:eastAsia="en-US"/>
        </w:rPr>
        <w:t>Não Há</w:t>
      </w:r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6" w:name="_Toc68816799"/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5DE34C5" w14:textId="31278DDA" w:rsidR="002D6011" w:rsidRDefault="000A528E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 xml:space="preserve">O </w:t>
      </w:r>
      <w:r w:rsidR="00193069">
        <w:rPr>
          <w:b w:val="0"/>
          <w:bCs w:val="0"/>
        </w:rPr>
        <w:t>fornecedor</w:t>
      </w:r>
      <w:r>
        <w:rPr>
          <w:b w:val="0"/>
          <w:bCs w:val="0"/>
        </w:rPr>
        <w:t xml:space="preserve"> não pode estar cadastrado no sistema</w:t>
      </w:r>
      <w:r w:rsidR="007372BE" w:rsidRPr="00580B3F">
        <w:rPr>
          <w:b w:val="0"/>
          <w:bCs w:val="0"/>
        </w:rPr>
        <w:t>;</w:t>
      </w:r>
      <w:bookmarkEnd w:id="7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063A96D5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 xml:space="preserve">O operador acessa o modulo de </w:t>
      </w:r>
      <w:r w:rsidR="00193069">
        <w:rPr>
          <w:b w:val="0"/>
          <w:bCs w:val="0"/>
        </w:rPr>
        <w:t>fornecedor</w:t>
      </w:r>
      <w:r w:rsidR="00193069">
        <w:rPr>
          <w:b w:val="0"/>
          <w:bCs w:val="0"/>
        </w:rPr>
        <w:t>es</w:t>
      </w:r>
      <w:r w:rsidR="00B74798" w:rsidRPr="002D6011">
        <w:rPr>
          <w:rFonts w:cs="Arial"/>
          <w:b w:val="0"/>
        </w:rPr>
        <w:t>;</w:t>
      </w:r>
      <w:bookmarkEnd w:id="10"/>
    </w:p>
    <w:p w14:paraId="7A6510E7" w14:textId="2647953E" w:rsidR="00352132" w:rsidRDefault="009C7EAA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clica em </w:t>
      </w:r>
      <w:r w:rsidR="000A528E">
        <w:rPr>
          <w:rFonts w:cs="Arial"/>
          <w:b w:val="0"/>
        </w:rPr>
        <w:t>cadastrar</w:t>
      </w:r>
      <w:r>
        <w:rPr>
          <w:rFonts w:cs="Arial"/>
          <w:b w:val="0"/>
        </w:rPr>
        <w:t xml:space="preserve"> </w:t>
      </w:r>
      <w:r w:rsidR="00193069">
        <w:rPr>
          <w:b w:val="0"/>
          <w:bCs w:val="0"/>
        </w:rPr>
        <w:t>fornecedor</w:t>
      </w:r>
      <w:r w:rsidR="00B74798">
        <w:rPr>
          <w:rFonts w:cs="Arial"/>
          <w:b w:val="0"/>
        </w:rPr>
        <w:t>;</w:t>
      </w:r>
      <w:bookmarkEnd w:id="11"/>
    </w:p>
    <w:p w14:paraId="46597ADC" w14:textId="0D89C571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</w:t>
      </w:r>
      <w:r w:rsidR="000A528E">
        <w:rPr>
          <w:rFonts w:cs="Arial"/>
          <w:b w:val="0"/>
        </w:rPr>
        <w:t xml:space="preserve">preenche os campos </w:t>
      </w:r>
      <w:r w:rsidR="00193069" w:rsidRPr="00193069">
        <w:rPr>
          <w:rFonts w:cs="Arial"/>
          <w:b w:val="0"/>
        </w:rPr>
        <w:t xml:space="preserve">nome, </w:t>
      </w:r>
      <w:proofErr w:type="spellStart"/>
      <w:r w:rsidR="00193069" w:rsidRPr="00193069">
        <w:rPr>
          <w:rFonts w:cs="Arial"/>
          <w:b w:val="0"/>
        </w:rPr>
        <w:t>cnpj</w:t>
      </w:r>
      <w:proofErr w:type="spellEnd"/>
      <w:r w:rsidR="00193069" w:rsidRPr="00193069">
        <w:rPr>
          <w:rFonts w:cs="Arial"/>
          <w:b w:val="0"/>
        </w:rPr>
        <w:t>, endereço e telefone do fornecedor</w:t>
      </w:r>
      <w:r w:rsidR="00193069">
        <w:rPr>
          <w:rFonts w:cs="Arial"/>
          <w:b w:val="0"/>
        </w:rPr>
        <w:t xml:space="preserve"> </w:t>
      </w:r>
      <w:r w:rsidR="004D0CDC">
        <w:rPr>
          <w:rFonts w:cs="Arial"/>
          <w:b w:val="0"/>
        </w:rPr>
        <w:t xml:space="preserve">de  </w:t>
      </w:r>
      <w:r w:rsidR="000A528E">
        <w:rPr>
          <w:rFonts w:cs="Arial"/>
          <w:b w:val="0"/>
        </w:rPr>
        <w:t xml:space="preserve"> obrigatoriamente</w:t>
      </w:r>
      <w:r w:rsidR="007E7D51">
        <w:rPr>
          <w:rFonts w:cs="Arial"/>
          <w:b w:val="0"/>
        </w:rPr>
        <w:t>;</w:t>
      </w:r>
    </w:p>
    <w:bookmarkEnd w:id="12"/>
    <w:p w14:paraId="23A72A2D" w14:textId="0190A61A" w:rsidR="00B74798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 xml:space="preserve">O operador </w:t>
      </w:r>
      <w:r w:rsidR="000A528E">
        <w:rPr>
          <w:rFonts w:cs="Arial"/>
          <w:b w:val="0"/>
        </w:rPr>
        <w:t xml:space="preserve">clica em cadastrar </w:t>
      </w:r>
      <w:r w:rsidR="00193069" w:rsidRPr="00193069">
        <w:rPr>
          <w:rFonts w:cs="Arial"/>
          <w:b w:val="0"/>
        </w:rPr>
        <w:t>fornecedor</w:t>
      </w:r>
    </w:p>
    <w:p w14:paraId="57EDE3FB" w14:textId="5EC32DE3" w:rsidR="007372BE" w:rsidRPr="007372BE" w:rsidRDefault="009C7EAA" w:rsidP="009C7EAA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</w:rPr>
        <w:t xml:space="preserve">O sistema irá exibir </w:t>
      </w:r>
      <w:r w:rsidR="000A528E">
        <w:rPr>
          <w:rFonts w:cs="Arial"/>
          <w:b w:val="0"/>
        </w:rPr>
        <w:t>uma mensagem de sucesso</w:t>
      </w:r>
      <w:r>
        <w:rPr>
          <w:rFonts w:cs="Arial"/>
          <w:b w:val="0"/>
        </w:rPr>
        <w:t>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r>
        <w:rPr>
          <w:rFonts w:cs="Arial"/>
          <w:lang w:val="pt-BR"/>
        </w:rPr>
        <w:t>Pós-Condições:</w:t>
      </w:r>
      <w:bookmarkEnd w:id="13"/>
    </w:p>
    <w:p w14:paraId="12466559" w14:textId="437AD958" w:rsidR="00196485" w:rsidRPr="00180DE8" w:rsidRDefault="00193069" w:rsidP="00196485">
      <w:pPr>
        <w:pStyle w:val="Ttulo3"/>
        <w:ind w:left="709"/>
      </w:pPr>
      <w:r w:rsidRPr="00193069">
        <w:rPr>
          <w:rFonts w:cs="Arial"/>
          <w:b w:val="0"/>
        </w:rPr>
        <w:t>fornecedor</w:t>
      </w:r>
      <w:r>
        <w:rPr>
          <w:rFonts w:cs="Arial"/>
          <w:b w:val="0"/>
        </w:rPr>
        <w:t xml:space="preserve"> </w:t>
      </w:r>
      <w:r w:rsidR="000A528E">
        <w:rPr>
          <w:b w:val="0"/>
          <w:bCs w:val="0"/>
        </w:rPr>
        <w:t>persistido no banco de dados.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68816816"/>
      <w:bookmarkStart w:id="16" w:name="_Toc423410240"/>
      <w:bookmarkStart w:id="17" w:name="_Toc425054506"/>
      <w:bookmarkStart w:id="1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5"/>
    </w:p>
    <w:p w14:paraId="625461C7" w14:textId="62B3AE99" w:rsidR="00516158" w:rsidRDefault="00516158" w:rsidP="00516158">
      <w:pPr>
        <w:ind w:firstLine="720"/>
        <w:rPr>
          <w:rFonts w:ascii="Arial" w:hAnsi="Arial"/>
          <w:iCs/>
          <w:sz w:val="20"/>
          <w:szCs w:val="20"/>
          <w:lang w:eastAsia="en-US"/>
        </w:rPr>
      </w:pPr>
      <w:bookmarkStart w:id="19" w:name="_Toc68816817"/>
      <w:bookmarkStart w:id="20" w:name="_Toc103594679"/>
      <w:bookmarkEnd w:id="16"/>
      <w:bookmarkEnd w:id="17"/>
      <w:bookmarkEnd w:id="18"/>
      <w:r w:rsidRPr="00516158">
        <w:rPr>
          <w:rFonts w:ascii="Arial" w:hAnsi="Arial"/>
          <w:iCs/>
          <w:sz w:val="20"/>
          <w:szCs w:val="20"/>
          <w:lang w:eastAsia="en-US"/>
        </w:rPr>
        <w:t xml:space="preserve">ALT01 – </w:t>
      </w:r>
      <w:r w:rsidR="000A528E">
        <w:rPr>
          <w:rFonts w:ascii="Arial" w:hAnsi="Arial"/>
          <w:iCs/>
          <w:sz w:val="20"/>
          <w:szCs w:val="20"/>
          <w:lang w:eastAsia="en-US"/>
        </w:rPr>
        <w:t xml:space="preserve">Operador desiste de cadastrar </w:t>
      </w:r>
      <w:r w:rsidR="00193069" w:rsidRPr="00193069">
        <w:rPr>
          <w:rFonts w:ascii="Arial" w:hAnsi="Arial"/>
          <w:iCs/>
          <w:sz w:val="20"/>
          <w:szCs w:val="20"/>
          <w:lang w:eastAsia="en-US"/>
        </w:rPr>
        <w:t>fornecedor</w:t>
      </w:r>
    </w:p>
    <w:p w14:paraId="2C72CA12" w14:textId="4D2F09B3" w:rsidR="00516158" w:rsidRDefault="00516158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  <w:r w:rsidR="000A528E">
        <w:rPr>
          <w:rFonts w:ascii="Arial" w:hAnsi="Arial"/>
          <w:iCs/>
          <w:sz w:val="20"/>
          <w:szCs w:val="20"/>
          <w:lang w:eastAsia="en-US"/>
        </w:rPr>
        <w:t>Operador clica no botão voltar</w:t>
      </w:r>
    </w:p>
    <w:p w14:paraId="2093F790" w14:textId="134C4BC4" w:rsidR="000A528E" w:rsidRDefault="000A528E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 Sistema volta para tela inicial</w:t>
      </w:r>
    </w:p>
    <w:p w14:paraId="41A0472B" w14:textId="6197E407" w:rsidR="000A528E" w:rsidRDefault="000A528E" w:rsidP="000A528E">
      <w:pPr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ab/>
        <w:t>EX01 -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Operador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não preenche todos os campos obrigatórios</w:t>
      </w:r>
    </w:p>
    <w:p w14:paraId="7AEB5E12" w14:textId="6E405513" w:rsidR="000A528E" w:rsidRPr="000A528E" w:rsidRDefault="000A528E" w:rsidP="000A528E">
      <w:r>
        <w:rPr>
          <w:rFonts w:ascii="Arial" w:hAnsi="Arial"/>
          <w:iCs/>
          <w:sz w:val="20"/>
          <w:szCs w:val="20"/>
          <w:lang w:eastAsia="en-US"/>
        </w:rPr>
        <w:tab/>
        <w:t xml:space="preserve">    - 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Sistema </w:t>
      </w:r>
      <w:r>
        <w:rPr>
          <w:rFonts w:ascii="Arial" w:hAnsi="Arial"/>
          <w:iCs/>
          <w:sz w:val="20"/>
          <w:szCs w:val="20"/>
          <w:lang w:eastAsia="en-US"/>
        </w:rPr>
        <w:t>destaca os campos obrigatórios no formulário.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19"/>
    </w:p>
    <w:p w14:paraId="6FB036A8" w14:textId="3D18804F" w:rsidR="00F571D5" w:rsidRPr="00580B3F" w:rsidRDefault="00193069" w:rsidP="000A528E">
      <w:pPr>
        <w:pStyle w:val="Ttulo3"/>
        <w:numPr>
          <w:ilvl w:val="0"/>
          <w:numId w:val="0"/>
        </w:numPr>
        <w:tabs>
          <w:tab w:val="left" w:pos="851"/>
        </w:tabs>
        <w:spacing w:before="60" w:after="0"/>
        <w:ind w:left="851"/>
        <w:rPr>
          <w:rFonts w:cs="Arial"/>
          <w:b w:val="0"/>
          <w:bCs w:val="0"/>
        </w:rPr>
      </w:pPr>
      <w:r w:rsidRPr="00193069">
        <w:rPr>
          <w:rFonts w:cs="Arial"/>
          <w:b w:val="0"/>
          <w:bCs w:val="0"/>
        </w:rPr>
        <w:t xml:space="preserve">Cadastro de Fornecedores </w:t>
      </w:r>
      <w:r w:rsidRPr="00193069">
        <w:rPr>
          <w:rFonts w:cs="Arial"/>
          <w:b w:val="0"/>
          <w:bCs w:val="0"/>
        </w:rPr>
        <w:t>Obrigatório</w:t>
      </w:r>
      <w:r w:rsidR="00AA0EFF">
        <w:rPr>
          <w:rFonts w:cs="Arial"/>
          <w:b w:val="0"/>
          <w:bCs w:val="0"/>
        </w:rPr>
        <w:t>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29A00AB5" w:rsidR="00516158" w:rsidRPr="00516158" w:rsidRDefault="00193069" w:rsidP="00193069">
      <w:pPr>
        <w:pStyle w:val="Ttulo2"/>
        <w:numPr>
          <w:ilvl w:val="0"/>
          <w:numId w:val="0"/>
        </w:numPr>
        <w:tabs>
          <w:tab w:val="left" w:pos="8240"/>
        </w:tabs>
        <w:spacing w:before="60" w:after="0"/>
        <w:ind w:left="720"/>
        <w:rPr>
          <w:rFonts w:cs="Arial"/>
          <w:lang w:val="pt-BR"/>
        </w:rPr>
      </w:pPr>
      <w:bookmarkStart w:id="22" w:name="_Toc68816819"/>
      <w:r w:rsidRPr="00193069">
        <w:rPr>
          <w:rFonts w:cs="Arial"/>
          <w:b w:val="0"/>
          <w:iCs/>
          <w:lang w:val="pt-BR"/>
        </w:rPr>
        <w:t xml:space="preserve">Cadastro, atualização e </w:t>
      </w:r>
      <w:r w:rsidRPr="00193069">
        <w:rPr>
          <w:rFonts w:cs="Arial"/>
          <w:b w:val="0"/>
          <w:iCs/>
          <w:lang w:val="pt-BR"/>
        </w:rPr>
        <w:t>exclusão</w:t>
      </w:r>
      <w:r w:rsidRPr="00193069">
        <w:rPr>
          <w:rFonts w:cs="Arial"/>
          <w:b w:val="0"/>
          <w:iCs/>
          <w:lang w:val="pt-BR"/>
        </w:rPr>
        <w:t xml:space="preserve"> de fornecedores</w:t>
      </w:r>
      <w:r w:rsidR="00516158">
        <w:rPr>
          <w:rFonts w:cs="Arial"/>
          <w:b w:val="0"/>
          <w:iCs/>
          <w:lang w:val="pt-BR"/>
        </w:rPr>
        <w:t xml:space="preserve">; </w:t>
      </w:r>
      <w:r>
        <w:rPr>
          <w:rFonts w:cs="Arial"/>
          <w:b w:val="0"/>
          <w:iCs/>
          <w:lang w:val="pt-BR"/>
        </w:rPr>
        <w:tab/>
      </w:r>
    </w:p>
    <w:p w14:paraId="2E4D76F8" w14:textId="6499098A" w:rsidR="00580B3F" w:rsidRDefault="00580B3F" w:rsidP="00580B3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>Telas Associadas</w:t>
      </w:r>
      <w:bookmarkEnd w:id="22"/>
    </w:p>
    <w:p w14:paraId="6CD9E20B" w14:textId="00162013" w:rsidR="00580B3F" w:rsidRPr="00F571D5" w:rsidRDefault="00580B3F" w:rsidP="00580B3F">
      <w:pPr>
        <w:pStyle w:val="PargrafodaLista"/>
        <w:ind w:left="1080"/>
        <w:rPr>
          <w:rFonts w:ascii="Arial" w:hAnsi="Arial" w:cs="Arial"/>
          <w:iCs/>
          <w:lang w:val="pt-BR"/>
        </w:rPr>
      </w:pPr>
      <w:r>
        <w:rPr>
          <w:rFonts w:ascii="Arial" w:hAnsi="Arial" w:cs="Arial"/>
          <w:iCs/>
          <w:lang w:val="pt-BR"/>
        </w:rPr>
        <w:t>&lt;PENDENTE&gt;</w:t>
      </w:r>
    </w:p>
    <w:p w14:paraId="5C208C46" w14:textId="77777777" w:rsidR="00F571D5" w:rsidRPr="00F571D5" w:rsidRDefault="00F571D5" w:rsidP="00F571D5">
      <w:pPr>
        <w:pStyle w:val="PargrafodaLista"/>
        <w:ind w:left="1080"/>
        <w:rPr>
          <w:rFonts w:ascii="Arial" w:hAnsi="Arial" w:cs="Arial"/>
          <w:iCs/>
          <w:lang w:val="pt-BR"/>
        </w:rPr>
      </w:pPr>
    </w:p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</w:rPr>
      </w:pPr>
    </w:p>
    <w:bookmarkEnd w:id="20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479FF" w14:textId="77777777" w:rsidR="00D34387" w:rsidRDefault="00D34387">
      <w:r>
        <w:separator/>
      </w:r>
    </w:p>
  </w:endnote>
  <w:endnote w:type="continuationSeparator" w:id="0">
    <w:p w14:paraId="35E14109" w14:textId="77777777" w:rsidR="00D34387" w:rsidRDefault="00D3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40818" w14:textId="77777777" w:rsidR="00D34387" w:rsidRDefault="00D34387">
      <w:r>
        <w:separator/>
      </w:r>
    </w:p>
  </w:footnote>
  <w:footnote w:type="continuationSeparator" w:id="0">
    <w:p w14:paraId="59BDDACD" w14:textId="77777777" w:rsidR="00D34387" w:rsidRDefault="00D34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3A30D091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D6500D">
            <w:rPr>
              <w:noProof/>
            </w:rPr>
            <w:t>09/04/2021 01:54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28E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02B2"/>
    <w:rsid w:val="00193069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66EC9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0CDC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65ED6"/>
    <w:rsid w:val="00574989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151AF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2B8A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17917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34387"/>
    <w:rsid w:val="00D507AF"/>
    <w:rsid w:val="00D54001"/>
    <w:rsid w:val="00D57771"/>
    <w:rsid w:val="00D6170F"/>
    <w:rsid w:val="00D61A7F"/>
    <w:rsid w:val="00D629AB"/>
    <w:rsid w:val="00D6500D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B53269-1C14-7740-8716-C9AA17F0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3</TotalTime>
  <Pages>3</Pages>
  <Words>352</Words>
  <Characters>1904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3</cp:revision>
  <cp:lastPrinted>2010-08-23T21:41:00Z</cp:lastPrinted>
  <dcterms:created xsi:type="dcterms:W3CDTF">2021-04-09T04:55:00Z</dcterms:created>
  <dcterms:modified xsi:type="dcterms:W3CDTF">2021-04-09T04:58:00Z</dcterms:modified>
</cp:coreProperties>
</file>